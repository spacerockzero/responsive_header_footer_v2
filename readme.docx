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3EE61" w14:textId="77777777" w:rsidR="00521526" w:rsidRPr="00787F5A" w:rsidRDefault="002503E6" w:rsidP="00787F5A">
      <w:pPr>
        <w:pStyle w:val="Title"/>
      </w:pPr>
      <w:r w:rsidRPr="00787F5A">
        <w:t>BYU-Idaho Responsive Framework Readme</w:t>
      </w:r>
    </w:p>
    <w:p w14:paraId="001CC4A0" w14:textId="77777777" w:rsidR="00F05BFA" w:rsidRPr="003B7BA3" w:rsidRDefault="002503E6" w:rsidP="00065FE3">
      <w:pPr>
        <w:pStyle w:val="NoSpacing"/>
        <w:jc w:val="right"/>
        <w:rPr>
          <w:rStyle w:val="SubtleEmphasis"/>
          <w:rFonts w:ascii="Open Sans" w:hAnsi="Open Sans"/>
        </w:rPr>
      </w:pPr>
      <w:r>
        <w:rPr>
          <w:rStyle w:val="SubtleEmphasis"/>
          <w:rFonts w:ascii="Open Sans" w:hAnsi="Open Sans"/>
        </w:rPr>
        <w:t>Jakob Anderson</w:t>
      </w:r>
    </w:p>
    <w:p w14:paraId="6AAFE93E" w14:textId="202EAE38" w:rsidR="00F05BFA" w:rsidRPr="003B7BA3" w:rsidRDefault="002503E6" w:rsidP="00065FE3">
      <w:pPr>
        <w:pStyle w:val="NoSpacing"/>
        <w:jc w:val="right"/>
        <w:rPr>
          <w:rStyle w:val="SubtleEmphasis"/>
          <w:rFonts w:ascii="Open Sans" w:hAnsi="Open Sans"/>
        </w:rPr>
      </w:pPr>
      <w:r>
        <w:rPr>
          <w:rStyle w:val="SubtleEmphasis"/>
          <w:rFonts w:ascii="Open Sans" w:hAnsi="Open Sans"/>
        </w:rPr>
        <w:t>Updated December 1</w:t>
      </w:r>
      <w:r w:rsidR="009D14C0">
        <w:rPr>
          <w:rStyle w:val="SubtleEmphasis"/>
          <w:rFonts w:ascii="Open Sans" w:hAnsi="Open Sans"/>
        </w:rPr>
        <w:t>7</w:t>
      </w:r>
      <w:r>
        <w:rPr>
          <w:rStyle w:val="SubtleEmphasis"/>
          <w:rFonts w:ascii="Open Sans" w:hAnsi="Open Sans"/>
        </w:rPr>
        <w:t>th</w:t>
      </w:r>
      <w:r w:rsidR="00F05BFA" w:rsidRPr="003B7BA3">
        <w:rPr>
          <w:rStyle w:val="SubtleEmphasis"/>
          <w:rFonts w:ascii="Open Sans" w:hAnsi="Open Sans"/>
        </w:rPr>
        <w:t>, 2012</w:t>
      </w:r>
    </w:p>
    <w:p w14:paraId="7993D56D" w14:textId="77777777" w:rsidR="00F05BFA" w:rsidRPr="003B7BA3" w:rsidRDefault="00F05BFA" w:rsidP="002503E6"/>
    <w:p w14:paraId="376FA006" w14:textId="77777777" w:rsidR="002503E6" w:rsidRDefault="002503E6" w:rsidP="002503E6">
      <w:pPr>
        <w:rPr>
          <w:rStyle w:val="SubtleEmphasis"/>
        </w:rPr>
      </w:pPr>
      <w:r w:rsidRPr="00787C36">
        <w:rPr>
          <w:rStyle w:val="SubtleEmphasis"/>
        </w:rPr>
        <w:t>This readme file will outline the techniques and pieces used within the BYU-Idaho Responsive Framework, as well as instructions on how to implement and adapt it to your needs.</w:t>
      </w:r>
    </w:p>
    <w:p w14:paraId="505ACF89" w14:textId="77777777" w:rsidR="002503E6" w:rsidRPr="00787C36" w:rsidRDefault="002503E6" w:rsidP="002503E6">
      <w:pPr>
        <w:rPr>
          <w:rStyle w:val="SubtleEmphasis"/>
        </w:rPr>
      </w:pPr>
    </w:p>
    <w:sdt>
      <w:sdtPr>
        <w:rPr>
          <w:rFonts w:asciiTheme="minorHAnsi" w:eastAsiaTheme="minorEastAsia" w:hAnsiTheme="minorHAnsi" w:cstheme="minorBidi"/>
          <w:bCs/>
          <w:color w:val="auto"/>
          <w:sz w:val="24"/>
          <w:szCs w:val="24"/>
        </w:rPr>
        <w:id w:val="-654530779"/>
        <w:docPartObj>
          <w:docPartGallery w:val="Table of Contents"/>
          <w:docPartUnique/>
        </w:docPartObj>
      </w:sdtPr>
      <w:sdtEndPr>
        <w:rPr>
          <w:rFonts w:ascii="Open Sans" w:hAnsi="Open Sans"/>
          <w:bCs w:val="0"/>
          <w:noProof/>
          <w:spacing w:val="0"/>
          <w:kern w:val="0"/>
        </w:rPr>
      </w:sdtEndPr>
      <w:sdtContent>
        <w:p w14:paraId="46D88DF1" w14:textId="77777777" w:rsidR="00065FE3" w:rsidRPr="003B7BA3" w:rsidRDefault="00065FE3" w:rsidP="00CB3572">
          <w:pPr>
            <w:pStyle w:val="TOCHeading"/>
          </w:pPr>
          <w:r w:rsidRPr="003B7BA3">
            <w:t>Table of Contents</w:t>
          </w:r>
        </w:p>
        <w:p w14:paraId="6955638D" w14:textId="77777777" w:rsidR="00AA5789" w:rsidRDefault="00065FE3">
          <w:pPr>
            <w:pStyle w:val="TOC1"/>
            <w:rPr>
              <w:rFonts w:asciiTheme="minorHAnsi" w:hAnsiTheme="minorHAnsi"/>
              <w:sz w:val="24"/>
              <w:szCs w:val="24"/>
              <w:lang w:eastAsia="ja-JP"/>
            </w:rPr>
          </w:pPr>
          <w:r w:rsidRPr="003B7BA3">
            <w:rPr>
              <w:rFonts w:ascii="Open Sans" w:hAnsi="Open Sans"/>
            </w:rPr>
            <w:fldChar w:fldCharType="begin"/>
          </w:r>
          <w:r w:rsidRPr="003B7BA3">
            <w:rPr>
              <w:rFonts w:ascii="Open Sans" w:hAnsi="Open Sans"/>
            </w:rPr>
            <w:instrText xml:space="preserve"> TOC \o "1-3" \h \z \u </w:instrText>
          </w:r>
          <w:r w:rsidRPr="003B7BA3">
            <w:rPr>
              <w:rFonts w:ascii="Open Sans" w:hAnsi="Open Sans"/>
            </w:rPr>
            <w:fldChar w:fldCharType="separate"/>
          </w:r>
          <w:r w:rsidR="00AA5789">
            <w:t>Priority 1 criteria</w:t>
          </w:r>
          <w:r w:rsidR="00AA5789">
            <w:tab/>
          </w:r>
          <w:r w:rsidR="00AA5789">
            <w:fldChar w:fldCharType="begin"/>
          </w:r>
          <w:r w:rsidR="00AA5789">
            <w:instrText xml:space="preserve"> PAGEREF _Toc217377507 \h </w:instrText>
          </w:r>
          <w:r w:rsidR="00AA5789">
            <w:fldChar w:fldCharType="separate"/>
          </w:r>
          <w:r w:rsidR="00AA5789">
            <w:t>3</w:t>
          </w:r>
          <w:r w:rsidR="00AA5789">
            <w:fldChar w:fldCharType="end"/>
          </w:r>
        </w:p>
        <w:p w14:paraId="0BD910A3" w14:textId="77777777" w:rsidR="00AA5789" w:rsidRDefault="00AA5789">
          <w:pPr>
            <w:pStyle w:val="TOC1"/>
            <w:rPr>
              <w:rFonts w:asciiTheme="minorHAnsi" w:hAnsiTheme="minorHAnsi"/>
              <w:sz w:val="24"/>
              <w:szCs w:val="24"/>
              <w:lang w:eastAsia="ja-JP"/>
            </w:rPr>
          </w:pPr>
          <w:r>
            <w:t>Toggling “responsive” mode</w:t>
          </w:r>
          <w:r>
            <w:tab/>
          </w:r>
          <w:r>
            <w:fldChar w:fldCharType="begin"/>
          </w:r>
          <w:r>
            <w:instrText xml:space="preserve"> PAGEREF _Toc217377508 \h </w:instrText>
          </w:r>
          <w:r>
            <w:fldChar w:fldCharType="separate"/>
          </w:r>
          <w:r>
            <w:t>3</w:t>
          </w:r>
          <w:r>
            <w:fldChar w:fldCharType="end"/>
          </w:r>
        </w:p>
        <w:p w14:paraId="215FECB9" w14:textId="77777777" w:rsidR="00AA5789" w:rsidRDefault="00AA5789">
          <w:pPr>
            <w:pStyle w:val="TOC1"/>
            <w:rPr>
              <w:rFonts w:asciiTheme="minorHAnsi" w:hAnsiTheme="minorHAnsi"/>
              <w:sz w:val="24"/>
              <w:szCs w:val="24"/>
              <w:lang w:eastAsia="ja-JP"/>
            </w:rPr>
          </w:pPr>
          <w:r>
            <w:t>Writing your app/site’s custom responsive code</w:t>
          </w:r>
          <w:r>
            <w:tab/>
          </w:r>
          <w:r>
            <w:fldChar w:fldCharType="begin"/>
          </w:r>
          <w:r>
            <w:instrText xml:space="preserve"> PAGEREF _Toc217377509 \h </w:instrText>
          </w:r>
          <w:r>
            <w:fldChar w:fldCharType="separate"/>
          </w:r>
          <w:r>
            <w:t>3</w:t>
          </w:r>
          <w:r>
            <w:fldChar w:fldCharType="end"/>
          </w:r>
        </w:p>
        <w:p w14:paraId="78092ED3" w14:textId="77777777" w:rsidR="00AA5789" w:rsidRDefault="00AA5789">
          <w:pPr>
            <w:pStyle w:val="TOC2"/>
            <w:rPr>
              <w:rFonts w:asciiTheme="minorHAnsi" w:hAnsiTheme="minorHAnsi"/>
              <w:sz w:val="24"/>
              <w:szCs w:val="24"/>
              <w:lang w:eastAsia="ja-JP"/>
            </w:rPr>
          </w:pPr>
          <w:r>
            <w:t>Specific instructions for the Responsive Framework</w:t>
          </w:r>
          <w:r>
            <w:tab/>
          </w:r>
          <w:r>
            <w:fldChar w:fldCharType="begin"/>
          </w:r>
          <w:r>
            <w:instrText xml:space="preserve"> PAGEREF _Toc217377510 \h </w:instrText>
          </w:r>
          <w:r>
            <w:fldChar w:fldCharType="separate"/>
          </w:r>
          <w:r>
            <w:t>3</w:t>
          </w:r>
          <w:r>
            <w:fldChar w:fldCharType="end"/>
          </w:r>
        </w:p>
        <w:p w14:paraId="135648A5" w14:textId="77777777" w:rsidR="00AA5789" w:rsidRDefault="00AA5789">
          <w:pPr>
            <w:pStyle w:val="TOC2"/>
            <w:rPr>
              <w:rFonts w:asciiTheme="minorHAnsi" w:hAnsiTheme="minorHAnsi"/>
              <w:sz w:val="24"/>
              <w:szCs w:val="24"/>
              <w:lang w:eastAsia="ja-JP"/>
            </w:rPr>
          </w:pPr>
          <w:r>
            <w:t>Learn by doing</w:t>
          </w:r>
          <w:r>
            <w:tab/>
          </w:r>
          <w:r>
            <w:fldChar w:fldCharType="begin"/>
          </w:r>
          <w:r>
            <w:instrText xml:space="preserve"> PAGEREF _Toc217377511 \h </w:instrText>
          </w:r>
          <w:r>
            <w:fldChar w:fldCharType="separate"/>
          </w:r>
          <w:r>
            <w:t>4</w:t>
          </w:r>
          <w:r>
            <w:fldChar w:fldCharType="end"/>
          </w:r>
        </w:p>
        <w:p w14:paraId="702D9C4F" w14:textId="77777777" w:rsidR="00AA5789" w:rsidRDefault="00AA5789">
          <w:pPr>
            <w:pStyle w:val="TOC2"/>
            <w:rPr>
              <w:rFonts w:asciiTheme="minorHAnsi" w:hAnsiTheme="minorHAnsi"/>
              <w:sz w:val="24"/>
              <w:szCs w:val="24"/>
              <w:lang w:eastAsia="ja-JP"/>
            </w:rPr>
          </w:pPr>
          <w:r>
            <w:t>Use resources</w:t>
          </w:r>
          <w:r>
            <w:tab/>
          </w:r>
          <w:r>
            <w:fldChar w:fldCharType="begin"/>
          </w:r>
          <w:r>
            <w:instrText xml:space="preserve"> PAGEREF _Toc217377512 \h </w:instrText>
          </w:r>
          <w:r>
            <w:fldChar w:fldCharType="separate"/>
          </w:r>
          <w:r>
            <w:t>4</w:t>
          </w:r>
          <w:r>
            <w:fldChar w:fldCharType="end"/>
          </w:r>
        </w:p>
        <w:p w14:paraId="20D26FA6" w14:textId="77777777" w:rsidR="00AA5789" w:rsidRDefault="00AA5789">
          <w:pPr>
            <w:pStyle w:val="TOC1"/>
            <w:rPr>
              <w:rFonts w:asciiTheme="minorHAnsi" w:hAnsiTheme="minorHAnsi"/>
              <w:sz w:val="24"/>
              <w:szCs w:val="24"/>
              <w:lang w:eastAsia="ja-JP"/>
            </w:rPr>
          </w:pPr>
          <w:r>
            <w:t>Browser/device compatibility techniques</w:t>
          </w:r>
          <w:r>
            <w:tab/>
          </w:r>
          <w:r>
            <w:fldChar w:fldCharType="begin"/>
          </w:r>
          <w:r>
            <w:instrText xml:space="preserve"> PAGEREF _Toc217377513 \h </w:instrText>
          </w:r>
          <w:r>
            <w:fldChar w:fldCharType="separate"/>
          </w:r>
          <w:r>
            <w:t>5</w:t>
          </w:r>
          <w:r>
            <w:fldChar w:fldCharType="end"/>
          </w:r>
        </w:p>
        <w:p w14:paraId="4411EAFA" w14:textId="77777777" w:rsidR="00AA5789" w:rsidRDefault="00AA5789">
          <w:pPr>
            <w:pStyle w:val="TOC2"/>
            <w:rPr>
              <w:rFonts w:asciiTheme="minorHAnsi" w:hAnsiTheme="minorHAnsi"/>
              <w:sz w:val="24"/>
              <w:szCs w:val="24"/>
              <w:lang w:eastAsia="ja-JP"/>
            </w:rPr>
          </w:pPr>
          <w:r>
            <w:t>Browser/Device Compatibility Baseline</w:t>
          </w:r>
          <w:r>
            <w:tab/>
          </w:r>
          <w:r>
            <w:fldChar w:fldCharType="begin"/>
          </w:r>
          <w:r>
            <w:instrText xml:space="preserve"> PAGEREF _Toc217377514 \h </w:instrText>
          </w:r>
          <w:r>
            <w:fldChar w:fldCharType="separate"/>
          </w:r>
          <w:r>
            <w:t>5</w:t>
          </w:r>
          <w:r>
            <w:fldChar w:fldCharType="end"/>
          </w:r>
        </w:p>
        <w:p w14:paraId="7E705115" w14:textId="77777777" w:rsidR="00AA5789" w:rsidRDefault="00AA5789">
          <w:pPr>
            <w:pStyle w:val="TOC2"/>
            <w:rPr>
              <w:rFonts w:asciiTheme="minorHAnsi" w:hAnsiTheme="minorHAnsi"/>
              <w:sz w:val="24"/>
              <w:szCs w:val="24"/>
              <w:lang w:eastAsia="ja-JP"/>
            </w:rPr>
          </w:pPr>
          <w:r>
            <w:t>Browser-conditional classing, as per the HTML5 Boilerplate:</w:t>
          </w:r>
          <w:r>
            <w:tab/>
          </w:r>
          <w:r>
            <w:fldChar w:fldCharType="begin"/>
          </w:r>
          <w:r>
            <w:instrText xml:space="preserve"> PAGEREF _Toc217377515 \h </w:instrText>
          </w:r>
          <w:r>
            <w:fldChar w:fldCharType="separate"/>
          </w:r>
          <w:r>
            <w:t>6</w:t>
          </w:r>
          <w:r>
            <w:fldChar w:fldCharType="end"/>
          </w:r>
        </w:p>
        <w:p w14:paraId="35E391C8" w14:textId="77777777" w:rsidR="00AA5789" w:rsidRDefault="00AA5789">
          <w:pPr>
            <w:pStyle w:val="TOC2"/>
            <w:rPr>
              <w:rFonts w:asciiTheme="minorHAnsi" w:hAnsiTheme="minorHAnsi"/>
              <w:sz w:val="24"/>
              <w:szCs w:val="24"/>
              <w:lang w:eastAsia="ja-JP"/>
            </w:rPr>
          </w:pPr>
          <w:r>
            <w:t>Graceful degradation of HTML elements via Modernizr:</w:t>
          </w:r>
          <w:r>
            <w:tab/>
          </w:r>
          <w:r>
            <w:fldChar w:fldCharType="begin"/>
          </w:r>
          <w:r>
            <w:instrText xml:space="preserve"> PAGEREF _Toc217377516 \h </w:instrText>
          </w:r>
          <w:r>
            <w:fldChar w:fldCharType="separate"/>
          </w:r>
          <w:r>
            <w:t>6</w:t>
          </w:r>
          <w:r>
            <w:fldChar w:fldCharType="end"/>
          </w:r>
        </w:p>
        <w:p w14:paraId="765C88EF" w14:textId="77777777" w:rsidR="00AA5789" w:rsidRDefault="00AA5789">
          <w:pPr>
            <w:pStyle w:val="TOC2"/>
            <w:rPr>
              <w:rFonts w:asciiTheme="minorHAnsi" w:hAnsiTheme="minorHAnsi"/>
              <w:sz w:val="24"/>
              <w:szCs w:val="24"/>
              <w:lang w:eastAsia="ja-JP"/>
            </w:rPr>
          </w:pPr>
          <w:r>
            <w:t>Feature-detection classing for Progressive Enhancement and fallbacks via Modernizr:</w:t>
          </w:r>
          <w:r>
            <w:tab/>
          </w:r>
          <w:r>
            <w:fldChar w:fldCharType="begin"/>
          </w:r>
          <w:r>
            <w:instrText xml:space="preserve"> PAGEREF _Toc217377517 \h </w:instrText>
          </w:r>
          <w:r>
            <w:fldChar w:fldCharType="separate"/>
          </w:r>
          <w:r>
            <w:t>7</w:t>
          </w:r>
          <w:r>
            <w:fldChar w:fldCharType="end"/>
          </w:r>
        </w:p>
        <w:p w14:paraId="56FE2C83" w14:textId="77777777" w:rsidR="00AA5789" w:rsidRDefault="00AA5789">
          <w:pPr>
            <w:pStyle w:val="TOC2"/>
            <w:rPr>
              <w:rFonts w:asciiTheme="minorHAnsi" w:hAnsiTheme="minorHAnsi"/>
              <w:sz w:val="24"/>
              <w:szCs w:val="24"/>
              <w:lang w:eastAsia="ja-JP"/>
            </w:rPr>
          </w:pPr>
          <w:r>
            <w:t>HTTP-EQUIV</w:t>
          </w:r>
          <w:r>
            <w:tab/>
          </w:r>
          <w:r>
            <w:fldChar w:fldCharType="begin"/>
          </w:r>
          <w:r>
            <w:instrText xml:space="preserve"> PAGEREF _Toc217377518 \h </w:instrText>
          </w:r>
          <w:r>
            <w:fldChar w:fldCharType="separate"/>
          </w:r>
          <w:r>
            <w:t>7</w:t>
          </w:r>
          <w:r>
            <w:fldChar w:fldCharType="end"/>
          </w:r>
        </w:p>
        <w:p w14:paraId="6FFE88CF" w14:textId="77777777" w:rsidR="00AA5789" w:rsidRDefault="00AA5789">
          <w:pPr>
            <w:pStyle w:val="TOC2"/>
            <w:rPr>
              <w:rFonts w:asciiTheme="minorHAnsi" w:hAnsiTheme="minorHAnsi"/>
              <w:sz w:val="24"/>
              <w:szCs w:val="24"/>
              <w:lang w:eastAsia="ja-JP"/>
            </w:rPr>
          </w:pPr>
          <w:r>
            <w:t>Chrome Frame</w:t>
          </w:r>
          <w:r>
            <w:tab/>
          </w:r>
          <w:r>
            <w:fldChar w:fldCharType="begin"/>
          </w:r>
          <w:r>
            <w:instrText xml:space="preserve"> PAGEREF _Toc217377519 \h </w:instrText>
          </w:r>
          <w:r>
            <w:fldChar w:fldCharType="separate"/>
          </w:r>
          <w:r>
            <w:t>8</w:t>
          </w:r>
          <w:r>
            <w:fldChar w:fldCharType="end"/>
          </w:r>
        </w:p>
        <w:p w14:paraId="12D36AA2" w14:textId="77777777" w:rsidR="00AA5789" w:rsidRDefault="00AA5789">
          <w:pPr>
            <w:pStyle w:val="TOC1"/>
            <w:rPr>
              <w:rFonts w:asciiTheme="minorHAnsi" w:hAnsiTheme="minorHAnsi"/>
              <w:sz w:val="24"/>
              <w:szCs w:val="24"/>
              <w:lang w:eastAsia="ja-JP"/>
            </w:rPr>
          </w:pPr>
          <w:r>
            <w:t>Mobile Device Features</w:t>
          </w:r>
          <w:r>
            <w:tab/>
          </w:r>
          <w:r>
            <w:fldChar w:fldCharType="begin"/>
          </w:r>
          <w:r>
            <w:instrText xml:space="preserve"> PAGEREF _Toc217377520 \h </w:instrText>
          </w:r>
          <w:r>
            <w:fldChar w:fldCharType="separate"/>
          </w:r>
          <w:r>
            <w:t>8</w:t>
          </w:r>
          <w:r>
            <w:fldChar w:fldCharType="end"/>
          </w:r>
        </w:p>
        <w:p w14:paraId="53AE7F06" w14:textId="77777777" w:rsidR="00AA5789" w:rsidRDefault="00AA5789">
          <w:pPr>
            <w:pStyle w:val="TOC2"/>
            <w:rPr>
              <w:rFonts w:asciiTheme="minorHAnsi" w:hAnsiTheme="minorHAnsi"/>
              <w:sz w:val="24"/>
              <w:szCs w:val="24"/>
              <w:lang w:eastAsia="ja-JP"/>
            </w:rPr>
          </w:pPr>
          <w:r>
            <w:t>Mobile Icons</w:t>
          </w:r>
          <w:r>
            <w:tab/>
          </w:r>
          <w:r>
            <w:fldChar w:fldCharType="begin"/>
          </w:r>
          <w:r>
            <w:instrText xml:space="preserve"> PAGEREF _Toc217377521 \h </w:instrText>
          </w:r>
          <w:r>
            <w:fldChar w:fldCharType="separate"/>
          </w:r>
          <w:r>
            <w:t>8</w:t>
          </w:r>
          <w:r>
            <w:fldChar w:fldCharType="end"/>
          </w:r>
        </w:p>
        <w:p w14:paraId="684BEF88" w14:textId="77777777" w:rsidR="00AA5789" w:rsidRDefault="00AA5789">
          <w:pPr>
            <w:pStyle w:val="TOC2"/>
            <w:rPr>
              <w:rFonts w:asciiTheme="minorHAnsi" w:hAnsiTheme="minorHAnsi"/>
              <w:sz w:val="24"/>
              <w:szCs w:val="24"/>
              <w:lang w:eastAsia="ja-JP"/>
            </w:rPr>
          </w:pPr>
          <w:r>
            <w:t>Device scale &amp; zoom</w:t>
          </w:r>
          <w:r>
            <w:tab/>
          </w:r>
          <w:r>
            <w:fldChar w:fldCharType="begin"/>
          </w:r>
          <w:r>
            <w:instrText xml:space="preserve"> PAGEREF _Toc217377522 \h </w:instrText>
          </w:r>
          <w:r>
            <w:fldChar w:fldCharType="separate"/>
          </w:r>
          <w:r>
            <w:t>9</w:t>
          </w:r>
          <w:r>
            <w:fldChar w:fldCharType="end"/>
          </w:r>
        </w:p>
        <w:p w14:paraId="443112E4" w14:textId="77777777" w:rsidR="00AA5789" w:rsidRDefault="00AA5789">
          <w:pPr>
            <w:pStyle w:val="TOC1"/>
            <w:rPr>
              <w:rFonts w:asciiTheme="minorHAnsi" w:hAnsiTheme="minorHAnsi"/>
              <w:sz w:val="24"/>
              <w:szCs w:val="24"/>
              <w:lang w:eastAsia="ja-JP"/>
            </w:rPr>
          </w:pPr>
          <w:r>
            <w:t>Performance Optimizations</w:t>
          </w:r>
          <w:r>
            <w:tab/>
          </w:r>
          <w:r>
            <w:fldChar w:fldCharType="begin"/>
          </w:r>
          <w:r>
            <w:instrText xml:space="preserve"> PAGEREF _Toc217377523 \h </w:instrText>
          </w:r>
          <w:r>
            <w:fldChar w:fldCharType="separate"/>
          </w:r>
          <w:r>
            <w:t>9</w:t>
          </w:r>
          <w:r>
            <w:fldChar w:fldCharType="end"/>
          </w:r>
        </w:p>
        <w:p w14:paraId="29AE908B" w14:textId="77777777" w:rsidR="00AA5789" w:rsidRDefault="00AA5789">
          <w:pPr>
            <w:pStyle w:val="TOC2"/>
            <w:rPr>
              <w:rFonts w:asciiTheme="minorHAnsi" w:hAnsiTheme="minorHAnsi"/>
              <w:sz w:val="24"/>
              <w:szCs w:val="24"/>
              <w:lang w:eastAsia="ja-JP"/>
            </w:rPr>
          </w:pPr>
          <w:r>
            <w:t>Reducing Server round-trips</w:t>
          </w:r>
          <w:r>
            <w:tab/>
          </w:r>
          <w:r>
            <w:fldChar w:fldCharType="begin"/>
          </w:r>
          <w:r>
            <w:instrText xml:space="preserve"> PAGEREF _Toc217377524 \h </w:instrText>
          </w:r>
          <w:r>
            <w:fldChar w:fldCharType="separate"/>
          </w:r>
          <w:r>
            <w:t>9</w:t>
          </w:r>
          <w:r>
            <w:fldChar w:fldCharType="end"/>
          </w:r>
        </w:p>
        <w:p w14:paraId="28EBE490" w14:textId="77777777" w:rsidR="00AA5789" w:rsidRDefault="00AA5789">
          <w:pPr>
            <w:pStyle w:val="TOC2"/>
            <w:rPr>
              <w:rFonts w:asciiTheme="minorHAnsi" w:hAnsiTheme="minorHAnsi"/>
              <w:sz w:val="24"/>
              <w:szCs w:val="24"/>
              <w:lang w:eastAsia="ja-JP"/>
            </w:rPr>
          </w:pPr>
          <w:r>
            <w:t>App Cache</w:t>
          </w:r>
          <w:r>
            <w:tab/>
          </w:r>
          <w:r>
            <w:fldChar w:fldCharType="begin"/>
          </w:r>
          <w:r>
            <w:instrText xml:space="preserve"> PAGEREF _Toc217377525 \h </w:instrText>
          </w:r>
          <w:r>
            <w:fldChar w:fldCharType="separate"/>
          </w:r>
          <w:r>
            <w:t>9</w:t>
          </w:r>
          <w:r>
            <w:fldChar w:fldCharType="end"/>
          </w:r>
        </w:p>
        <w:p w14:paraId="7CAC2766" w14:textId="77777777" w:rsidR="00AA5789" w:rsidRDefault="00AA5789">
          <w:pPr>
            <w:pStyle w:val="TOC2"/>
            <w:rPr>
              <w:rFonts w:asciiTheme="minorHAnsi" w:hAnsiTheme="minorHAnsi"/>
              <w:sz w:val="24"/>
              <w:szCs w:val="24"/>
              <w:lang w:eastAsia="ja-JP"/>
            </w:rPr>
          </w:pPr>
          <w:r>
            <w:t>Concatenation &amp; Minification</w:t>
          </w:r>
          <w:r>
            <w:tab/>
          </w:r>
          <w:r>
            <w:fldChar w:fldCharType="begin"/>
          </w:r>
          <w:r>
            <w:instrText xml:space="preserve"> PAGEREF _Toc217377526 \h </w:instrText>
          </w:r>
          <w:r>
            <w:fldChar w:fldCharType="separate"/>
          </w:r>
          <w:r>
            <w:t>10</w:t>
          </w:r>
          <w:r>
            <w:fldChar w:fldCharType="end"/>
          </w:r>
        </w:p>
        <w:p w14:paraId="73707202" w14:textId="77777777" w:rsidR="00AA5789" w:rsidRDefault="00AA5789">
          <w:pPr>
            <w:pStyle w:val="TOC2"/>
            <w:rPr>
              <w:rFonts w:asciiTheme="minorHAnsi" w:hAnsiTheme="minorHAnsi"/>
              <w:sz w:val="24"/>
              <w:szCs w:val="24"/>
              <w:lang w:eastAsia="ja-JP"/>
            </w:rPr>
          </w:pPr>
          <w:r>
            <w:t>Data URI-encoding and embedding of interface images</w:t>
          </w:r>
          <w:r>
            <w:tab/>
          </w:r>
          <w:r>
            <w:fldChar w:fldCharType="begin"/>
          </w:r>
          <w:r>
            <w:instrText xml:space="preserve"> PAGEREF _Toc217377527 \h </w:instrText>
          </w:r>
          <w:r>
            <w:fldChar w:fldCharType="separate"/>
          </w:r>
          <w:r>
            <w:t>11</w:t>
          </w:r>
          <w:r>
            <w:fldChar w:fldCharType="end"/>
          </w:r>
        </w:p>
        <w:p w14:paraId="3BD29D9B" w14:textId="77777777" w:rsidR="00AA5789" w:rsidRDefault="00AA5789">
          <w:pPr>
            <w:pStyle w:val="TOC2"/>
            <w:rPr>
              <w:rFonts w:asciiTheme="minorHAnsi" w:hAnsiTheme="minorHAnsi"/>
              <w:sz w:val="24"/>
              <w:szCs w:val="24"/>
              <w:lang w:eastAsia="ja-JP"/>
            </w:rPr>
          </w:pPr>
          <w:r>
            <w:t>Google CDN for jQuery</w:t>
          </w:r>
          <w:r>
            <w:tab/>
          </w:r>
          <w:r>
            <w:fldChar w:fldCharType="begin"/>
          </w:r>
          <w:r>
            <w:instrText xml:space="preserve"> PAGEREF _Toc217377528 \h </w:instrText>
          </w:r>
          <w:r>
            <w:fldChar w:fldCharType="separate"/>
          </w:r>
          <w:r>
            <w:t>11</w:t>
          </w:r>
          <w:r>
            <w:fldChar w:fldCharType="end"/>
          </w:r>
        </w:p>
        <w:p w14:paraId="19F505EC" w14:textId="77777777" w:rsidR="00AA5789" w:rsidRDefault="00AA5789">
          <w:pPr>
            <w:pStyle w:val="TOC2"/>
            <w:rPr>
              <w:rFonts w:asciiTheme="minorHAnsi" w:hAnsiTheme="minorHAnsi"/>
              <w:sz w:val="24"/>
              <w:szCs w:val="24"/>
              <w:lang w:eastAsia="ja-JP"/>
            </w:rPr>
          </w:pPr>
          <w:r>
            <w:t>Google Analytics Tracking Code (Async loader version)</w:t>
          </w:r>
          <w:r>
            <w:tab/>
          </w:r>
          <w:r>
            <w:fldChar w:fldCharType="begin"/>
          </w:r>
          <w:r>
            <w:instrText xml:space="preserve"> PAGEREF _Toc217377529 \h </w:instrText>
          </w:r>
          <w:r>
            <w:fldChar w:fldCharType="separate"/>
          </w:r>
          <w:r>
            <w:t>12</w:t>
          </w:r>
          <w:r>
            <w:fldChar w:fldCharType="end"/>
          </w:r>
        </w:p>
        <w:p w14:paraId="67F0F491" w14:textId="77777777" w:rsidR="00AA5789" w:rsidRDefault="00AA5789">
          <w:pPr>
            <w:pStyle w:val="TOC2"/>
            <w:rPr>
              <w:rFonts w:asciiTheme="minorHAnsi" w:hAnsiTheme="minorHAnsi"/>
              <w:sz w:val="24"/>
              <w:szCs w:val="24"/>
              <w:lang w:eastAsia="ja-JP"/>
            </w:rPr>
          </w:pPr>
          <w:r>
            <w:t>Load scripts after body content</w:t>
          </w:r>
          <w:r>
            <w:tab/>
          </w:r>
          <w:r>
            <w:fldChar w:fldCharType="begin"/>
          </w:r>
          <w:r>
            <w:instrText xml:space="preserve"> PAGEREF _Toc217377530 \h </w:instrText>
          </w:r>
          <w:r>
            <w:fldChar w:fldCharType="separate"/>
          </w:r>
          <w:r>
            <w:t>12</w:t>
          </w:r>
          <w:r>
            <w:fldChar w:fldCharType="end"/>
          </w:r>
        </w:p>
        <w:p w14:paraId="21E3439B" w14:textId="77777777" w:rsidR="00AA5789" w:rsidRDefault="00AA5789">
          <w:pPr>
            <w:pStyle w:val="TOC2"/>
            <w:rPr>
              <w:rFonts w:asciiTheme="minorHAnsi" w:hAnsiTheme="minorHAnsi"/>
              <w:sz w:val="24"/>
              <w:szCs w:val="24"/>
              <w:lang w:eastAsia="ja-JP"/>
            </w:rPr>
          </w:pPr>
          <w:r>
            <w:lastRenderedPageBreak/>
            <w:t>Keep components under 25K</w:t>
          </w:r>
          <w:r>
            <w:tab/>
          </w:r>
          <w:r>
            <w:fldChar w:fldCharType="begin"/>
          </w:r>
          <w:r>
            <w:instrText xml:space="preserve"> PAGEREF _Toc217377531 \h </w:instrText>
          </w:r>
          <w:r>
            <w:fldChar w:fldCharType="separate"/>
          </w:r>
          <w:r>
            <w:t>12</w:t>
          </w:r>
          <w:r>
            <w:fldChar w:fldCharType="end"/>
          </w:r>
        </w:p>
        <w:p w14:paraId="26A55E7D" w14:textId="77777777" w:rsidR="00AA5789" w:rsidRDefault="00AA5789">
          <w:pPr>
            <w:pStyle w:val="TOC1"/>
            <w:rPr>
              <w:rFonts w:asciiTheme="minorHAnsi" w:hAnsiTheme="minorHAnsi"/>
              <w:sz w:val="24"/>
              <w:szCs w:val="24"/>
              <w:lang w:eastAsia="ja-JP"/>
            </w:rPr>
          </w:pPr>
          <w:r>
            <w:t>Server-side performance optimizations:</w:t>
          </w:r>
          <w:r>
            <w:tab/>
          </w:r>
          <w:r>
            <w:fldChar w:fldCharType="begin"/>
          </w:r>
          <w:r>
            <w:instrText xml:space="preserve"> PAGEREF _Toc217377532 \h </w:instrText>
          </w:r>
          <w:r>
            <w:fldChar w:fldCharType="separate"/>
          </w:r>
          <w:r>
            <w:t>13</w:t>
          </w:r>
          <w:r>
            <w:fldChar w:fldCharType="end"/>
          </w:r>
        </w:p>
        <w:p w14:paraId="31269855" w14:textId="77777777" w:rsidR="00AA5789" w:rsidRDefault="00AA5789">
          <w:pPr>
            <w:pStyle w:val="TOC2"/>
            <w:rPr>
              <w:rFonts w:asciiTheme="minorHAnsi" w:hAnsiTheme="minorHAnsi"/>
              <w:sz w:val="24"/>
              <w:szCs w:val="24"/>
              <w:lang w:eastAsia="ja-JP"/>
            </w:rPr>
          </w:pPr>
          <w:r>
            <w:t>Add expires headers</w:t>
          </w:r>
          <w:r>
            <w:tab/>
          </w:r>
          <w:r>
            <w:fldChar w:fldCharType="begin"/>
          </w:r>
          <w:r>
            <w:instrText xml:space="preserve"> PAGEREF _Toc217377533 \h </w:instrText>
          </w:r>
          <w:r>
            <w:fldChar w:fldCharType="separate"/>
          </w:r>
          <w:r>
            <w:t>13</w:t>
          </w:r>
          <w:r>
            <w:fldChar w:fldCharType="end"/>
          </w:r>
        </w:p>
        <w:p w14:paraId="30AED430" w14:textId="77777777" w:rsidR="00AA5789" w:rsidRDefault="00AA5789">
          <w:pPr>
            <w:pStyle w:val="TOC2"/>
            <w:rPr>
              <w:rFonts w:asciiTheme="minorHAnsi" w:hAnsiTheme="minorHAnsi"/>
              <w:sz w:val="24"/>
              <w:szCs w:val="24"/>
              <w:lang w:eastAsia="ja-JP"/>
            </w:rPr>
          </w:pPr>
          <w:r>
            <w:t>Compress components with gzip</w:t>
          </w:r>
          <w:r>
            <w:tab/>
          </w:r>
          <w:r>
            <w:fldChar w:fldCharType="begin"/>
          </w:r>
          <w:r>
            <w:instrText xml:space="preserve"> PAGEREF _Toc217377534 \h </w:instrText>
          </w:r>
          <w:r>
            <w:fldChar w:fldCharType="separate"/>
          </w:r>
          <w:r>
            <w:t>13</w:t>
          </w:r>
          <w:r>
            <w:fldChar w:fldCharType="end"/>
          </w:r>
        </w:p>
        <w:p w14:paraId="3E0F1113" w14:textId="77777777" w:rsidR="00AA5789" w:rsidRDefault="00AA5789">
          <w:pPr>
            <w:pStyle w:val="TOC2"/>
            <w:rPr>
              <w:rFonts w:asciiTheme="minorHAnsi" w:hAnsiTheme="minorHAnsi"/>
              <w:sz w:val="24"/>
              <w:szCs w:val="24"/>
              <w:lang w:eastAsia="ja-JP"/>
            </w:rPr>
          </w:pPr>
          <w:r>
            <w:t>Use CDN for static assets (images, js, css, etc.)</w:t>
          </w:r>
          <w:r>
            <w:tab/>
          </w:r>
          <w:r>
            <w:fldChar w:fldCharType="begin"/>
          </w:r>
          <w:r>
            <w:instrText xml:space="preserve"> PAGEREF _Toc217377535 \h </w:instrText>
          </w:r>
          <w:r>
            <w:fldChar w:fldCharType="separate"/>
          </w:r>
          <w:r>
            <w:t>13</w:t>
          </w:r>
          <w:r>
            <w:fldChar w:fldCharType="end"/>
          </w:r>
        </w:p>
        <w:p w14:paraId="630EE55C" w14:textId="77777777" w:rsidR="00AA5789" w:rsidRDefault="00AA5789">
          <w:pPr>
            <w:pStyle w:val="TOC2"/>
            <w:rPr>
              <w:rFonts w:asciiTheme="minorHAnsi" w:hAnsiTheme="minorHAnsi"/>
              <w:sz w:val="24"/>
              <w:szCs w:val="24"/>
              <w:lang w:eastAsia="ja-JP"/>
            </w:rPr>
          </w:pPr>
          <w:r>
            <w:t>Use cookie-free domain for static assets</w:t>
          </w:r>
          <w:r>
            <w:tab/>
          </w:r>
          <w:r>
            <w:fldChar w:fldCharType="begin"/>
          </w:r>
          <w:r>
            <w:instrText xml:space="preserve"> PAGEREF _Toc217377536 \h </w:instrText>
          </w:r>
          <w:r>
            <w:fldChar w:fldCharType="separate"/>
          </w:r>
          <w:r>
            <w:t>13</w:t>
          </w:r>
          <w:r>
            <w:fldChar w:fldCharType="end"/>
          </w:r>
        </w:p>
        <w:p w14:paraId="4D81E3FF" w14:textId="77777777" w:rsidR="00AA5789" w:rsidRDefault="00AA5789">
          <w:pPr>
            <w:pStyle w:val="TOC1"/>
            <w:rPr>
              <w:rFonts w:asciiTheme="minorHAnsi" w:hAnsiTheme="minorHAnsi"/>
              <w:sz w:val="24"/>
              <w:szCs w:val="24"/>
              <w:lang w:eastAsia="ja-JP"/>
            </w:rPr>
          </w:pPr>
          <w:r>
            <w:t>Additional References</w:t>
          </w:r>
          <w:r>
            <w:tab/>
          </w:r>
          <w:r>
            <w:fldChar w:fldCharType="begin"/>
          </w:r>
          <w:r>
            <w:instrText xml:space="preserve"> PAGEREF _Toc217377537 \h </w:instrText>
          </w:r>
          <w:r>
            <w:fldChar w:fldCharType="separate"/>
          </w:r>
          <w:r>
            <w:t>14</w:t>
          </w:r>
          <w:r>
            <w:fldChar w:fldCharType="end"/>
          </w:r>
        </w:p>
        <w:p w14:paraId="0B1484DB" w14:textId="77777777" w:rsidR="00AA5789" w:rsidRDefault="00AA5789">
          <w:pPr>
            <w:pStyle w:val="TOC2"/>
            <w:rPr>
              <w:rFonts w:asciiTheme="minorHAnsi" w:hAnsiTheme="minorHAnsi"/>
              <w:sz w:val="24"/>
              <w:szCs w:val="24"/>
              <w:lang w:eastAsia="ja-JP"/>
            </w:rPr>
          </w:pPr>
          <w:r>
            <w:t>Performance</w:t>
          </w:r>
          <w:r>
            <w:tab/>
          </w:r>
          <w:r>
            <w:fldChar w:fldCharType="begin"/>
          </w:r>
          <w:r>
            <w:instrText xml:space="preserve"> PAGEREF _Toc217377538 \h </w:instrText>
          </w:r>
          <w:r>
            <w:fldChar w:fldCharType="separate"/>
          </w:r>
          <w:r>
            <w:t>14</w:t>
          </w:r>
          <w:r>
            <w:fldChar w:fldCharType="end"/>
          </w:r>
        </w:p>
        <w:p w14:paraId="2D398985" w14:textId="77777777" w:rsidR="00AA5789" w:rsidRDefault="00AA5789">
          <w:pPr>
            <w:pStyle w:val="TOC2"/>
            <w:rPr>
              <w:rFonts w:asciiTheme="minorHAnsi" w:hAnsiTheme="minorHAnsi"/>
              <w:sz w:val="24"/>
              <w:szCs w:val="24"/>
              <w:lang w:eastAsia="ja-JP"/>
            </w:rPr>
          </w:pPr>
          <w:r>
            <w:t>Cross-Browser/Device</w:t>
          </w:r>
          <w:r>
            <w:tab/>
          </w:r>
          <w:r>
            <w:fldChar w:fldCharType="begin"/>
          </w:r>
          <w:r>
            <w:instrText xml:space="preserve"> PAGEREF _Toc217377539 \h </w:instrText>
          </w:r>
          <w:r>
            <w:fldChar w:fldCharType="separate"/>
          </w:r>
          <w:r>
            <w:t>14</w:t>
          </w:r>
          <w:r>
            <w:fldChar w:fldCharType="end"/>
          </w:r>
        </w:p>
        <w:p w14:paraId="135D837E" w14:textId="77777777" w:rsidR="00AA5789" w:rsidRDefault="00AA5789">
          <w:pPr>
            <w:pStyle w:val="TOC2"/>
            <w:rPr>
              <w:rFonts w:asciiTheme="minorHAnsi" w:hAnsiTheme="minorHAnsi"/>
              <w:sz w:val="24"/>
              <w:szCs w:val="24"/>
              <w:lang w:eastAsia="ja-JP"/>
            </w:rPr>
          </w:pPr>
          <w:r>
            <w:t>Responsive/Mobile Web</w:t>
          </w:r>
          <w:r>
            <w:tab/>
          </w:r>
          <w:r>
            <w:fldChar w:fldCharType="begin"/>
          </w:r>
          <w:r>
            <w:instrText xml:space="preserve"> PAGEREF _Toc217377540 \h </w:instrText>
          </w:r>
          <w:r>
            <w:fldChar w:fldCharType="separate"/>
          </w:r>
          <w:r>
            <w:t>14</w:t>
          </w:r>
          <w:r>
            <w:fldChar w:fldCharType="end"/>
          </w:r>
        </w:p>
        <w:p w14:paraId="737DB69F" w14:textId="77777777" w:rsidR="00065FE3" w:rsidRPr="003B7BA3" w:rsidRDefault="00065FE3" w:rsidP="002503E6">
          <w:r w:rsidRPr="003B7BA3">
            <w:rPr>
              <w:bCs/>
              <w:noProof/>
            </w:rPr>
            <w:fldChar w:fldCharType="end"/>
          </w:r>
        </w:p>
      </w:sdtContent>
    </w:sdt>
    <w:p w14:paraId="38D3E7A0" w14:textId="77777777" w:rsidR="00065FE3" w:rsidRPr="003B7BA3" w:rsidRDefault="00065FE3" w:rsidP="002503E6"/>
    <w:p w14:paraId="3469B453" w14:textId="69390863" w:rsidR="007D6B5C" w:rsidRDefault="007D6B5C">
      <w:r>
        <w:br w:type="page"/>
      </w:r>
    </w:p>
    <w:p w14:paraId="4C03A9C9" w14:textId="77777777" w:rsidR="00F05BFA" w:rsidRPr="003B7BA3" w:rsidRDefault="00F05BFA" w:rsidP="002503E6"/>
    <w:p w14:paraId="19BCD94C" w14:textId="42DAFD34" w:rsidR="00CA58CB" w:rsidRDefault="00C63A72" w:rsidP="00CB3572">
      <w:pPr>
        <w:pStyle w:val="Heading1"/>
      </w:pPr>
      <w:bookmarkStart w:id="0" w:name="_Toc217377507"/>
      <w:r>
        <w:t>P</w:t>
      </w:r>
      <w:r w:rsidR="00CA58CB">
        <w:t xml:space="preserve">riority </w:t>
      </w:r>
      <w:r w:rsidR="006E6AFF">
        <w:t xml:space="preserve">1 </w:t>
      </w:r>
      <w:r w:rsidR="00CA58CB">
        <w:t>criteria</w:t>
      </w:r>
      <w:bookmarkEnd w:id="0"/>
    </w:p>
    <w:p w14:paraId="56DB73EB" w14:textId="3BFAD5AA" w:rsidR="006C4C99" w:rsidRDefault="00CA58CB" w:rsidP="00CA58CB">
      <w:r>
        <w:t xml:space="preserve">The </w:t>
      </w:r>
      <w:r w:rsidR="00C63A72">
        <w:t>Priority 1 criteria</w:t>
      </w:r>
      <w:r>
        <w:t xml:space="preserve"> of this responsive framework</w:t>
      </w:r>
      <w:r w:rsidR="002C720F">
        <w:t>:</w:t>
      </w:r>
      <w:r>
        <w:t xml:space="preserve"> </w:t>
      </w:r>
    </w:p>
    <w:p w14:paraId="7CE90974" w14:textId="58CA2F71" w:rsidR="00CA58CB" w:rsidRDefault="006E6AFF" w:rsidP="002C720F">
      <w:pPr>
        <w:pStyle w:val="ListParagraph"/>
        <w:numPr>
          <w:ilvl w:val="0"/>
          <w:numId w:val="15"/>
        </w:numPr>
      </w:pPr>
      <w:r>
        <w:t>H</w:t>
      </w:r>
      <w:r w:rsidR="002C720F">
        <w:t xml:space="preserve">ighly-usable </w:t>
      </w:r>
      <w:r w:rsidR="005A2175">
        <w:t xml:space="preserve">and consistent user experience, university branding &amp; identity </w:t>
      </w:r>
      <w:r w:rsidR="002C720F">
        <w:t>in all major devices and browsers</w:t>
      </w:r>
    </w:p>
    <w:p w14:paraId="11AA0A0E" w14:textId="211622AF" w:rsidR="002C720F" w:rsidRDefault="005D2012" w:rsidP="002C720F">
      <w:pPr>
        <w:pStyle w:val="ListParagraph"/>
        <w:numPr>
          <w:ilvl w:val="0"/>
          <w:numId w:val="15"/>
        </w:numPr>
      </w:pPr>
      <w:r>
        <w:t>F</w:t>
      </w:r>
      <w:r w:rsidR="002C720F">
        <w:t>ast-loading for all major devices and browsers</w:t>
      </w:r>
    </w:p>
    <w:p w14:paraId="009451A4" w14:textId="7017C12B" w:rsidR="002C720F" w:rsidRDefault="005D2012" w:rsidP="002C720F">
      <w:pPr>
        <w:pStyle w:val="ListParagraph"/>
        <w:numPr>
          <w:ilvl w:val="0"/>
          <w:numId w:val="15"/>
        </w:numPr>
      </w:pPr>
      <w:r>
        <w:t>V</w:t>
      </w:r>
      <w:r w:rsidR="002C720F">
        <w:t>ery light server load and asset request total</w:t>
      </w:r>
    </w:p>
    <w:p w14:paraId="55489D3A" w14:textId="47C12962" w:rsidR="006E6AFF" w:rsidRDefault="006E6AFF" w:rsidP="002C720F">
      <w:pPr>
        <w:pStyle w:val="ListParagraph"/>
        <w:numPr>
          <w:ilvl w:val="0"/>
          <w:numId w:val="15"/>
        </w:numPr>
      </w:pPr>
      <w:r>
        <w:t>Flexible to be used in all web apps</w:t>
      </w:r>
      <w:r w:rsidR="00306D50">
        <w:t xml:space="preserve"> that have strong multi-screen/device use cases</w:t>
      </w:r>
    </w:p>
    <w:p w14:paraId="688169B5" w14:textId="585D6C44" w:rsidR="00306D50" w:rsidRDefault="00306D50" w:rsidP="002C720F">
      <w:pPr>
        <w:pStyle w:val="ListParagraph"/>
        <w:numPr>
          <w:ilvl w:val="0"/>
          <w:numId w:val="15"/>
        </w:numPr>
      </w:pPr>
      <w:r>
        <w:t>Can toggle responsive on and off from a single point</w:t>
      </w:r>
    </w:p>
    <w:p w14:paraId="25F36050" w14:textId="77777777" w:rsidR="00DB4947" w:rsidRDefault="00DB4947" w:rsidP="00DB4947"/>
    <w:p w14:paraId="7214E4EE" w14:textId="1E3873AE" w:rsidR="00DB4947" w:rsidRPr="00CB3572" w:rsidRDefault="00DB4947" w:rsidP="00CB3572">
      <w:pPr>
        <w:pStyle w:val="Heading1"/>
      </w:pPr>
      <w:bookmarkStart w:id="1" w:name="_Toc217377508"/>
      <w:r w:rsidRPr="00CB3572">
        <w:t>Toggling “responsive” mode</w:t>
      </w:r>
      <w:bookmarkStart w:id="2" w:name="_GoBack"/>
      <w:bookmarkEnd w:id="1"/>
      <w:bookmarkEnd w:id="2"/>
    </w:p>
    <w:p w14:paraId="29D9A916" w14:textId="2EC00A19" w:rsidR="00DB4947" w:rsidRDefault="00DB4947" w:rsidP="00DB4947">
      <w:r>
        <w:t xml:space="preserve">To toggle the “responsive” mode on and off </w:t>
      </w:r>
      <w:r w:rsidR="00FA60C2">
        <w:t xml:space="preserve">from one point in the code </w:t>
      </w:r>
      <w:r>
        <w:t xml:space="preserve">is very simple. The responsive CSS code inherits only from a “.responsive” class, which should be placed on the &lt;body&gt; element </w:t>
      </w:r>
      <w:r w:rsidR="005871FA">
        <w:t xml:space="preserve">of the html </w:t>
      </w:r>
      <w:r>
        <w:t>if responsive behavior is desired, and removed if it is not wanted.</w:t>
      </w:r>
    </w:p>
    <w:p w14:paraId="4DD69DAA" w14:textId="77777777" w:rsidR="00DB4947" w:rsidRDefault="00DB4947" w:rsidP="00DB4947"/>
    <w:p w14:paraId="5E0DC5BF" w14:textId="242B6D65" w:rsidR="00DB4947" w:rsidRDefault="00DB4947" w:rsidP="00DB4947">
      <w:r>
        <w:t>Responsive on:</w:t>
      </w:r>
    </w:p>
    <w:p w14:paraId="51682A4B" w14:textId="5B8A0FFA" w:rsidR="00DB4947" w:rsidRDefault="00DB4947" w:rsidP="00DB4947">
      <w:pPr>
        <w:pStyle w:val="CodeBody"/>
      </w:pPr>
      <w:r w:rsidRPr="00DB4947">
        <w:t>&lt;body class="responsive"&gt;</w:t>
      </w:r>
    </w:p>
    <w:p w14:paraId="5A93E0A8" w14:textId="77777777" w:rsidR="00DB4947" w:rsidRDefault="00DB4947" w:rsidP="00DB4947"/>
    <w:p w14:paraId="761E6A04" w14:textId="3894545F" w:rsidR="00DB4947" w:rsidRDefault="00DB4947" w:rsidP="00DB4947">
      <w:r>
        <w:t>Responsive off:</w:t>
      </w:r>
    </w:p>
    <w:p w14:paraId="07D60541" w14:textId="21BD320D" w:rsidR="00DB4947" w:rsidRPr="00DB4947" w:rsidRDefault="00DB4947" w:rsidP="00DB4947">
      <w:pPr>
        <w:pStyle w:val="CodeBody"/>
      </w:pPr>
      <w:r w:rsidRPr="00DB4947">
        <w:t>&lt;body class=""&gt;</w:t>
      </w:r>
    </w:p>
    <w:p w14:paraId="08C18D50" w14:textId="77777777" w:rsidR="006E6AFF" w:rsidRDefault="006E6AFF" w:rsidP="006E6AFF"/>
    <w:p w14:paraId="3D2F2FE8" w14:textId="1AAC0037" w:rsidR="000F3C29" w:rsidRPr="009C4A5F" w:rsidRDefault="000F3C29" w:rsidP="00CB3572">
      <w:pPr>
        <w:pStyle w:val="Heading1"/>
      </w:pPr>
      <w:bookmarkStart w:id="3" w:name="_Toc217377509"/>
      <w:r w:rsidRPr="009C4A5F">
        <w:t xml:space="preserve">Writing </w:t>
      </w:r>
      <w:r w:rsidR="00E43F48">
        <w:t xml:space="preserve">your </w:t>
      </w:r>
      <w:r w:rsidR="002D3926">
        <w:t>app</w:t>
      </w:r>
      <w:r w:rsidR="004717B1">
        <w:t>/site</w:t>
      </w:r>
      <w:r w:rsidR="002D3926">
        <w:t xml:space="preserve">’s </w:t>
      </w:r>
      <w:r w:rsidRPr="009C4A5F">
        <w:t>custom responsive code</w:t>
      </w:r>
      <w:bookmarkEnd w:id="3"/>
    </w:p>
    <w:p w14:paraId="04404707" w14:textId="30F18F37" w:rsidR="00AF3761" w:rsidRDefault="00AF3761" w:rsidP="00AF3761">
      <w:pPr>
        <w:pStyle w:val="Heading2"/>
      </w:pPr>
      <w:bookmarkStart w:id="4" w:name="_Toc217377510"/>
      <w:r>
        <w:t>Specific instructions for the Responsive Framework</w:t>
      </w:r>
      <w:bookmarkEnd w:id="4"/>
    </w:p>
    <w:p w14:paraId="733C8270" w14:textId="5395BC50" w:rsidR="000F3C29" w:rsidRDefault="00F92987" w:rsidP="000F3C29">
      <w:r>
        <w:t>There is a prepared bootstrap responsive CSS framework in the “</w:t>
      </w:r>
      <w:proofErr w:type="spellStart"/>
      <w:r>
        <w:t>css</w:t>
      </w:r>
      <w:proofErr w:type="spellEnd"/>
      <w:r>
        <w:t xml:space="preserve">/style.css” file within the BYU-Idaho Responsive Framework. It has been prepared with the same </w:t>
      </w:r>
      <w:r w:rsidR="00260F75">
        <w:t>media query transition points as the responsive framework, so the code you put in here will behave consistently with the global framework, as long as you stay within the rules set by it.</w:t>
      </w:r>
    </w:p>
    <w:p w14:paraId="08417E44" w14:textId="77777777" w:rsidR="00260F75" w:rsidRDefault="00260F75" w:rsidP="000F3C29"/>
    <w:p w14:paraId="32661916" w14:textId="0EF2E42D" w:rsidR="00260F75" w:rsidRDefault="00260F75" w:rsidP="000F3C29">
      <w:r>
        <w:t>Put all default static CSS code in the top of the “style.css” document where it indicates. These rules will apply to all browsers first, including those browsers and devices that do not recognize the CSS3 media queries.</w:t>
      </w:r>
    </w:p>
    <w:p w14:paraId="652734F3" w14:textId="77777777" w:rsidR="00C20CF9" w:rsidRDefault="00C20CF9" w:rsidP="000F3C29"/>
    <w:p w14:paraId="2C272D70" w14:textId="0365B823" w:rsidR="00C20CF9" w:rsidRDefault="00C20CF9" w:rsidP="000F3C29">
      <w:r>
        <w:t>Put all general responsive code in the area right after it, inheriting underneath the “.responsive” class, so that it will only be applied to pages that have “opted-in” by using the “responsive” class on the &lt;body&gt; element.</w:t>
      </w:r>
    </w:p>
    <w:p w14:paraId="0BC633D4" w14:textId="77777777" w:rsidR="00B02895" w:rsidRDefault="00B02895" w:rsidP="000F3C29"/>
    <w:p w14:paraId="4DBF10F3" w14:textId="2A5D5374" w:rsidR="00B02895" w:rsidRDefault="00B02895" w:rsidP="000F3C29">
      <w:r>
        <w:t xml:space="preserve">Underneath that, place resolution-specific responsive view code inside the corresponding media queries. NOTE: any CSS rule you specify in one resolution view, you must also specify and override in all of the other media queries, otherwise your rule will activate in one, but not deactivate for the others. To keep this responsive code as DRY as possible, it is very helpful to write all general responsive and static rules above as indicated, and then selectively override as small a number of things as possible inside the media queries. </w:t>
      </w:r>
    </w:p>
    <w:p w14:paraId="69BA47B1" w14:textId="77777777" w:rsidR="00B02895" w:rsidRDefault="00B02895" w:rsidP="000F3C29"/>
    <w:p w14:paraId="5957502C" w14:textId="454951DC" w:rsidR="00B02895" w:rsidRDefault="00B02895" w:rsidP="000F3C29">
      <w:r>
        <w:t xml:space="preserve">If the code inside the media queries gets too large, it will incur user-perceived performance costs for every rule overridden and every reflow to the page it causes. </w:t>
      </w:r>
      <w:r w:rsidR="00431EAB">
        <w:t>Keeping the layout simple will save you much grief and complication in the end.</w:t>
      </w:r>
    </w:p>
    <w:p w14:paraId="371EE03F" w14:textId="70D05B02" w:rsidR="00B06815" w:rsidRDefault="00AF3761" w:rsidP="00B06815">
      <w:pPr>
        <w:pStyle w:val="Heading2"/>
      </w:pPr>
      <w:bookmarkStart w:id="5" w:name="_Toc217377511"/>
      <w:r>
        <w:t>Learn by doing</w:t>
      </w:r>
      <w:bookmarkEnd w:id="5"/>
    </w:p>
    <w:p w14:paraId="368D97FF" w14:textId="0951660E" w:rsidR="00B06815" w:rsidRDefault="00DD66B7" w:rsidP="00B06815">
      <w:r>
        <w:t xml:space="preserve">Learn </w:t>
      </w:r>
      <w:r w:rsidR="00AF3761">
        <w:t xml:space="preserve">how to do Responsive Web </w:t>
      </w:r>
      <w:proofErr w:type="spellStart"/>
      <w:r w:rsidR="00AF3761">
        <w:t>Dev</w:t>
      </w:r>
      <w:proofErr w:type="spellEnd"/>
      <w:r w:rsidR="00AF3761">
        <w:t xml:space="preserve">/Design </w:t>
      </w:r>
      <w:r>
        <w:t>by doing. You will quickly find out what works and doesn’t in responsive web by testing given techniques out on multiple screen sizes as you build.</w:t>
      </w:r>
      <w:r w:rsidR="00AF3761">
        <w:t xml:space="preserve"> Test accurately for your given users and test often. Find out what the most commonly used devices are and build for standards first, then small exceptions for the rest.</w:t>
      </w:r>
    </w:p>
    <w:p w14:paraId="663A79FE" w14:textId="6C66E1A8" w:rsidR="004F619F" w:rsidRDefault="004F619F" w:rsidP="004F619F">
      <w:pPr>
        <w:pStyle w:val="Heading2"/>
      </w:pPr>
      <w:bookmarkStart w:id="6" w:name="_Toc217377512"/>
      <w:r>
        <w:t>Use resources</w:t>
      </w:r>
      <w:bookmarkEnd w:id="6"/>
    </w:p>
    <w:p w14:paraId="474EAF3F" w14:textId="42D6FB50" w:rsidR="00802294" w:rsidRDefault="00802294" w:rsidP="00802294">
      <w:r>
        <w:t>Here are a few resources that helped me with Responsive Web:</w:t>
      </w:r>
    </w:p>
    <w:p w14:paraId="30A5E8BE" w14:textId="77777777" w:rsidR="00802294" w:rsidRPr="00802294" w:rsidRDefault="00802294" w:rsidP="00802294"/>
    <w:p w14:paraId="41EBE8CF" w14:textId="0387E611" w:rsidR="004F619F" w:rsidRDefault="004F619F" w:rsidP="004F619F">
      <w:r>
        <w:t>CSS-Tricks</w:t>
      </w:r>
    </w:p>
    <w:p w14:paraId="565F128E" w14:textId="7F2C42BE" w:rsidR="004F619F" w:rsidRDefault="004F619F" w:rsidP="004F619F">
      <w:hyperlink r:id="rId7" w:history="1">
        <w:r w:rsidRPr="005E4522">
          <w:rPr>
            <w:rStyle w:val="Hyperlink"/>
            <w:rFonts w:ascii="Open Sans" w:hAnsi="Open Sans"/>
            <w:sz w:val="24"/>
          </w:rPr>
          <w:t>http://css-tricks.com/video-screencasts/102-braindump-on-responsive-web-design/</w:t>
        </w:r>
      </w:hyperlink>
    </w:p>
    <w:p w14:paraId="76FEFEC4" w14:textId="77777777" w:rsidR="004F619F" w:rsidRDefault="004F619F" w:rsidP="004F619F"/>
    <w:p w14:paraId="124F33EE" w14:textId="64BCB1AB" w:rsidR="004F619F" w:rsidRDefault="004F619F" w:rsidP="004F619F">
      <w:r>
        <w:t>Smashing-Magazine Mobile Development</w:t>
      </w:r>
    </w:p>
    <w:p w14:paraId="367F45A8" w14:textId="30B7BB99" w:rsidR="00563E61" w:rsidRDefault="00563E61" w:rsidP="004F619F">
      <w:hyperlink r:id="rId8" w:history="1">
        <w:r w:rsidRPr="005E4522">
          <w:rPr>
            <w:rStyle w:val="Hyperlink"/>
            <w:rFonts w:ascii="Open Sans" w:hAnsi="Open Sans"/>
            <w:sz w:val="24"/>
          </w:rPr>
          <w:t>http://uxdesign.smashingmagazine.com/2012/01/17/designing-well-tempered-web/</w:t>
        </w:r>
      </w:hyperlink>
    </w:p>
    <w:p w14:paraId="1857AFC6" w14:textId="331F71F4" w:rsidR="004F619F" w:rsidRDefault="004F619F" w:rsidP="004F619F">
      <w:hyperlink r:id="rId9" w:history="1">
        <w:r w:rsidRPr="005E4522">
          <w:rPr>
            <w:rStyle w:val="Hyperlink"/>
            <w:rFonts w:ascii="Open Sans" w:hAnsi="Open Sans"/>
            <w:sz w:val="24"/>
          </w:rPr>
          <w:t>http://mobile.smashingmagazine.com/2011/07/22/responsive-web-design-techniques-tools-and-design-strategies/</w:t>
        </w:r>
      </w:hyperlink>
    </w:p>
    <w:p w14:paraId="7AAA7D65" w14:textId="072EAE58" w:rsidR="00563E61" w:rsidRDefault="00563E61" w:rsidP="004F619F">
      <w:hyperlink r:id="rId10" w:history="1">
        <w:r w:rsidRPr="005E4522">
          <w:rPr>
            <w:rStyle w:val="Hyperlink"/>
            <w:rFonts w:ascii="Open Sans" w:hAnsi="Open Sans"/>
            <w:sz w:val="24"/>
          </w:rPr>
          <w:t>http://www.slideshare.net/vitalyfriedman/responsive-web-design-clever-tips-and-techniques#btnNext</w:t>
        </w:r>
      </w:hyperlink>
    </w:p>
    <w:p w14:paraId="602AF239" w14:textId="6A55D610" w:rsidR="007658DD" w:rsidRDefault="007658DD" w:rsidP="004F619F">
      <w:hyperlink r:id="rId11" w:history="1">
        <w:r w:rsidRPr="005E4522">
          <w:rPr>
            <w:rStyle w:val="Hyperlink"/>
            <w:rFonts w:ascii="Open Sans" w:hAnsi="Open Sans"/>
            <w:sz w:val="24"/>
          </w:rPr>
          <w:t>http://mobile.smashingmagazine.com/</w:t>
        </w:r>
      </w:hyperlink>
    </w:p>
    <w:p w14:paraId="2F809C1E" w14:textId="77777777" w:rsidR="004F619F" w:rsidRDefault="004F619F" w:rsidP="004F619F"/>
    <w:p w14:paraId="0F91BAEC" w14:textId="638D7247" w:rsidR="004F619F" w:rsidRDefault="007658DD" w:rsidP="004F619F">
      <w:r>
        <w:t>A List Apart</w:t>
      </w:r>
    </w:p>
    <w:p w14:paraId="0C66EC8C" w14:textId="4D55C827" w:rsidR="007658DD" w:rsidRDefault="007658DD" w:rsidP="004F619F">
      <w:r>
        <w:t xml:space="preserve">Ethan </w:t>
      </w:r>
      <w:proofErr w:type="spellStart"/>
      <w:r>
        <w:t>Marcotte</w:t>
      </w:r>
      <w:proofErr w:type="spellEnd"/>
      <w:r>
        <w:t>: “Responsive Web Design” (Ethan actually coined this phrase)</w:t>
      </w:r>
    </w:p>
    <w:p w14:paraId="2DD80A63" w14:textId="635A4D71" w:rsidR="007658DD" w:rsidRDefault="007658DD" w:rsidP="004F619F">
      <w:hyperlink r:id="rId12" w:history="1">
        <w:r w:rsidRPr="005E4522">
          <w:rPr>
            <w:rStyle w:val="Hyperlink"/>
            <w:rFonts w:ascii="Open Sans" w:hAnsi="Open Sans"/>
            <w:sz w:val="24"/>
          </w:rPr>
          <w:t>http://www.alistapart.com/articles/responsive-web-design/</w:t>
        </w:r>
      </w:hyperlink>
    </w:p>
    <w:p w14:paraId="54FBBB08" w14:textId="3A6199CB" w:rsidR="007658DD" w:rsidRDefault="007658DD" w:rsidP="004F619F">
      <w:r>
        <w:t>“Mobile First” Book</w:t>
      </w:r>
    </w:p>
    <w:p w14:paraId="35F8E754" w14:textId="5ED96E08" w:rsidR="004F619F" w:rsidRDefault="004F619F" w:rsidP="004F619F">
      <w:hyperlink r:id="rId13" w:history="1">
        <w:r w:rsidRPr="005E4522">
          <w:rPr>
            <w:rStyle w:val="Hyperlink"/>
            <w:rFonts w:ascii="Open Sans" w:hAnsi="Open Sans"/>
            <w:sz w:val="24"/>
          </w:rPr>
          <w:t>http://www.abookapart.com/products/mobile-first</w:t>
        </w:r>
      </w:hyperlink>
    </w:p>
    <w:p w14:paraId="12AC64FA" w14:textId="77777777" w:rsidR="00563E61" w:rsidRDefault="00563E61" w:rsidP="004F619F"/>
    <w:p w14:paraId="61A726F0" w14:textId="77777777" w:rsidR="004F619F" w:rsidRPr="004F619F" w:rsidRDefault="004F619F" w:rsidP="004F619F"/>
    <w:p w14:paraId="564D9E76" w14:textId="77777777" w:rsidR="000F3C29" w:rsidRPr="00CA58CB" w:rsidRDefault="000F3C29" w:rsidP="006E6AFF"/>
    <w:p w14:paraId="5637ADC4" w14:textId="77777777" w:rsidR="00AF523E" w:rsidRDefault="002503E6" w:rsidP="00CB3572">
      <w:pPr>
        <w:pStyle w:val="Heading1"/>
      </w:pPr>
      <w:bookmarkStart w:id="7" w:name="_Toc217377513"/>
      <w:r>
        <w:t>Browser/device compatibility techniques</w:t>
      </w:r>
      <w:bookmarkEnd w:id="7"/>
    </w:p>
    <w:p w14:paraId="0D2D6042" w14:textId="464BA2A8" w:rsidR="00DD66B7" w:rsidRDefault="00DD66B7" w:rsidP="00DD66B7">
      <w:pPr>
        <w:pStyle w:val="Heading2"/>
      </w:pPr>
      <w:bookmarkStart w:id="8" w:name="_Toc217377514"/>
      <w:r>
        <w:t>Browser/Device Compatibility Baseline</w:t>
      </w:r>
      <w:bookmarkEnd w:id="8"/>
    </w:p>
    <w:p w14:paraId="5EABDCAC" w14:textId="0AFB0134" w:rsidR="00DD66B7" w:rsidRDefault="00DD66B7" w:rsidP="00DD66B7">
      <w:r>
        <w:t xml:space="preserve">Our current browser/device compatibility baseline includes all browsers and devices that show a serious percentage of our user-base, as found by evidence in the university’s web analytics. We quantify this as being &gt; 1% monthly unique page loads. </w:t>
      </w:r>
      <w:r w:rsidR="003C4426">
        <w:t xml:space="preserve">These device and browser statistics for campus site usage are changing very fast, so stay in touch with Web Services for the newest web analytics data. </w:t>
      </w:r>
      <w:r>
        <w:t>The browsers and devices that fit this profile as of Dec 2012 are the following:</w:t>
      </w:r>
    </w:p>
    <w:p w14:paraId="1DA3D669" w14:textId="77777777" w:rsidR="00DD66B7" w:rsidRDefault="00DD66B7" w:rsidP="00DD66B7"/>
    <w:p w14:paraId="1684C588" w14:textId="791BB0DD" w:rsidR="00DD66B7" w:rsidRPr="00164D45" w:rsidRDefault="00DD66B7" w:rsidP="00DD66B7">
      <w:pPr>
        <w:rPr>
          <w:b/>
        </w:rPr>
      </w:pPr>
      <w:r w:rsidRPr="00164D45">
        <w:rPr>
          <w:b/>
        </w:rPr>
        <w:t>*Full Support</w:t>
      </w:r>
    </w:p>
    <w:p w14:paraId="2CB0C0E4" w14:textId="1FB2BB39" w:rsidR="00164D45" w:rsidRDefault="00AD6BF2" w:rsidP="00AD6BF2">
      <w:pPr>
        <w:pStyle w:val="ListParagraph"/>
        <w:numPr>
          <w:ilvl w:val="0"/>
          <w:numId w:val="17"/>
        </w:numPr>
        <w:rPr>
          <w:b/>
        </w:rPr>
      </w:pPr>
      <w:r>
        <w:rPr>
          <w:b/>
        </w:rPr>
        <w:t>Chrome 4+</w:t>
      </w:r>
    </w:p>
    <w:p w14:paraId="68B26AA9" w14:textId="7A459D7C" w:rsidR="00AD6BF2" w:rsidRDefault="00AD6BF2" w:rsidP="00AD6BF2">
      <w:pPr>
        <w:pStyle w:val="ListParagraph"/>
        <w:numPr>
          <w:ilvl w:val="0"/>
          <w:numId w:val="17"/>
        </w:numPr>
        <w:rPr>
          <w:b/>
        </w:rPr>
      </w:pPr>
      <w:r>
        <w:rPr>
          <w:b/>
        </w:rPr>
        <w:t>Firefox 4+</w:t>
      </w:r>
    </w:p>
    <w:p w14:paraId="26C54DC7" w14:textId="2FBD1DB9" w:rsidR="00AD6BF2" w:rsidRDefault="00AD6BF2" w:rsidP="00AD6BF2">
      <w:pPr>
        <w:pStyle w:val="ListParagraph"/>
        <w:numPr>
          <w:ilvl w:val="0"/>
          <w:numId w:val="17"/>
        </w:numPr>
        <w:rPr>
          <w:b/>
        </w:rPr>
      </w:pPr>
      <w:r>
        <w:rPr>
          <w:b/>
        </w:rPr>
        <w:t>Internet Explorer 9+</w:t>
      </w:r>
    </w:p>
    <w:p w14:paraId="3B782506" w14:textId="0B3138D1" w:rsidR="00AD6BF2" w:rsidRDefault="00AD6BF2" w:rsidP="00AD6BF2">
      <w:pPr>
        <w:pStyle w:val="ListParagraph"/>
        <w:numPr>
          <w:ilvl w:val="0"/>
          <w:numId w:val="17"/>
        </w:numPr>
        <w:rPr>
          <w:b/>
        </w:rPr>
      </w:pPr>
      <w:r>
        <w:rPr>
          <w:b/>
        </w:rPr>
        <w:t>Safari 5+</w:t>
      </w:r>
    </w:p>
    <w:p w14:paraId="7E9AC19A" w14:textId="270AF0E3" w:rsidR="00DD66B7" w:rsidRDefault="00DD66B7" w:rsidP="00DD66B7">
      <w:pPr>
        <w:rPr>
          <w:b/>
        </w:rPr>
      </w:pPr>
      <w:r w:rsidRPr="00164D45">
        <w:rPr>
          <w:b/>
        </w:rPr>
        <w:t>**Basic Support</w:t>
      </w:r>
    </w:p>
    <w:p w14:paraId="4176CD37" w14:textId="3898E67A" w:rsidR="00AD6BF2" w:rsidRDefault="00AD6BF2" w:rsidP="00AD6BF2">
      <w:pPr>
        <w:pStyle w:val="ListParagraph"/>
        <w:numPr>
          <w:ilvl w:val="0"/>
          <w:numId w:val="18"/>
        </w:numPr>
        <w:rPr>
          <w:b/>
        </w:rPr>
      </w:pPr>
      <w:r>
        <w:rPr>
          <w:b/>
        </w:rPr>
        <w:t>Internet Explorer 7+</w:t>
      </w:r>
    </w:p>
    <w:p w14:paraId="160EC176" w14:textId="2BC53006" w:rsidR="00AD6BF2" w:rsidRPr="00AD6BF2" w:rsidRDefault="00AD6BF2" w:rsidP="00AD6BF2">
      <w:pPr>
        <w:pStyle w:val="ListParagraph"/>
        <w:numPr>
          <w:ilvl w:val="0"/>
          <w:numId w:val="18"/>
        </w:numPr>
        <w:rPr>
          <w:b/>
        </w:rPr>
      </w:pPr>
      <w:r>
        <w:rPr>
          <w:b/>
        </w:rPr>
        <w:t>Firefox 3.6+</w:t>
      </w:r>
    </w:p>
    <w:p w14:paraId="365CF40A" w14:textId="69C7F25A" w:rsidR="00DD66B7" w:rsidRDefault="00DD66B7" w:rsidP="00DD66B7">
      <w:pPr>
        <w:rPr>
          <w:b/>
        </w:rPr>
      </w:pPr>
      <w:r w:rsidRPr="00164D45">
        <w:rPr>
          <w:b/>
        </w:rPr>
        <w:t>Device Support</w:t>
      </w:r>
    </w:p>
    <w:p w14:paraId="5CCEA512" w14:textId="5BE5114C" w:rsidR="00AD6BF2" w:rsidRDefault="00AD6BF2" w:rsidP="00AD6BF2">
      <w:pPr>
        <w:pStyle w:val="ListParagraph"/>
        <w:numPr>
          <w:ilvl w:val="0"/>
          <w:numId w:val="19"/>
        </w:numPr>
        <w:rPr>
          <w:b/>
        </w:rPr>
      </w:pPr>
      <w:proofErr w:type="spellStart"/>
      <w:r>
        <w:rPr>
          <w:b/>
        </w:rPr>
        <w:t>iOS</w:t>
      </w:r>
      <w:proofErr w:type="spellEnd"/>
      <w:r>
        <w:rPr>
          <w:b/>
        </w:rPr>
        <w:t xml:space="preserve"> 5/6 Safari Browser (tablet and phone sizes)</w:t>
      </w:r>
    </w:p>
    <w:p w14:paraId="7DD583EC" w14:textId="524DAB24" w:rsidR="00AD6BF2" w:rsidRDefault="00AD6BF2" w:rsidP="00AD6BF2">
      <w:pPr>
        <w:pStyle w:val="ListParagraph"/>
        <w:numPr>
          <w:ilvl w:val="0"/>
          <w:numId w:val="19"/>
        </w:numPr>
        <w:rPr>
          <w:b/>
        </w:rPr>
      </w:pPr>
      <w:r>
        <w:rPr>
          <w:b/>
        </w:rPr>
        <w:t>Android 2.3-4.1 Browser (tablet and mobile sizes)</w:t>
      </w:r>
    </w:p>
    <w:p w14:paraId="0332E37C" w14:textId="6365BE97" w:rsidR="00AD6BF2" w:rsidRDefault="00AD6BF2" w:rsidP="00AD6BF2">
      <w:pPr>
        <w:rPr>
          <w:b/>
        </w:rPr>
      </w:pPr>
      <w:r>
        <w:rPr>
          <w:b/>
        </w:rPr>
        <w:t>Optional, but close to 1% and growing fast</w:t>
      </w:r>
    </w:p>
    <w:p w14:paraId="567BB89A" w14:textId="5F83B4D6" w:rsidR="00AD6BF2" w:rsidRDefault="00AD6BF2" w:rsidP="00AD6BF2">
      <w:pPr>
        <w:pStyle w:val="ListParagraph"/>
        <w:numPr>
          <w:ilvl w:val="0"/>
          <w:numId w:val="20"/>
        </w:numPr>
        <w:rPr>
          <w:b/>
        </w:rPr>
      </w:pPr>
      <w:r>
        <w:rPr>
          <w:b/>
        </w:rPr>
        <w:t>Mobile Firefox</w:t>
      </w:r>
    </w:p>
    <w:p w14:paraId="7634B7FF" w14:textId="5ABD51AE" w:rsidR="00AD6BF2" w:rsidRDefault="00AD6BF2" w:rsidP="00AD6BF2">
      <w:pPr>
        <w:pStyle w:val="ListParagraph"/>
        <w:numPr>
          <w:ilvl w:val="0"/>
          <w:numId w:val="20"/>
        </w:numPr>
        <w:rPr>
          <w:b/>
        </w:rPr>
      </w:pPr>
      <w:r>
        <w:rPr>
          <w:b/>
        </w:rPr>
        <w:t>Mobile Chrome</w:t>
      </w:r>
    </w:p>
    <w:p w14:paraId="7233F72F" w14:textId="5B4F5944" w:rsidR="00AD6BF2" w:rsidRDefault="00AD6BF2" w:rsidP="00AD6BF2">
      <w:pPr>
        <w:pStyle w:val="ListParagraph"/>
        <w:numPr>
          <w:ilvl w:val="0"/>
          <w:numId w:val="20"/>
        </w:numPr>
        <w:rPr>
          <w:b/>
        </w:rPr>
      </w:pPr>
      <w:r>
        <w:rPr>
          <w:b/>
        </w:rPr>
        <w:t xml:space="preserve">Desktop </w:t>
      </w:r>
      <w:r>
        <w:rPr>
          <w:b/>
        </w:rPr>
        <w:t>Opera 11+ (very small user percentage)</w:t>
      </w:r>
    </w:p>
    <w:p w14:paraId="605F07B8" w14:textId="77777777" w:rsidR="00584042" w:rsidRDefault="00584042" w:rsidP="00584042">
      <w:pPr>
        <w:rPr>
          <w:b/>
        </w:rPr>
      </w:pPr>
    </w:p>
    <w:p w14:paraId="65C399AA" w14:textId="615BFEF3" w:rsidR="00584042" w:rsidRDefault="00584042" w:rsidP="00584042">
      <w:pPr>
        <w:rPr>
          <w:b/>
        </w:rPr>
      </w:pPr>
      <w:r>
        <w:rPr>
          <w:b/>
        </w:rPr>
        <w:t>*Accept</w:t>
      </w:r>
      <w:r w:rsidR="00161023">
        <w:rPr>
          <w:b/>
        </w:rPr>
        <w:t>s</w:t>
      </w:r>
      <w:r>
        <w:rPr>
          <w:b/>
        </w:rPr>
        <w:t xml:space="preserve"> valid </w:t>
      </w:r>
      <w:r w:rsidR="00161023">
        <w:rPr>
          <w:b/>
        </w:rPr>
        <w:t xml:space="preserve">HTML5 spec </w:t>
      </w:r>
      <w:r>
        <w:rPr>
          <w:b/>
        </w:rPr>
        <w:t>code, may use progressive enhancements with proper fallback-handling techniques</w:t>
      </w:r>
    </w:p>
    <w:p w14:paraId="1BEAE933" w14:textId="21509A4E" w:rsidR="00584042" w:rsidRPr="00584042" w:rsidRDefault="00584042" w:rsidP="00584042">
      <w:pPr>
        <w:rPr>
          <w:b/>
        </w:rPr>
      </w:pPr>
      <w:r>
        <w:rPr>
          <w:b/>
        </w:rPr>
        <w:t>**Accept</w:t>
      </w:r>
      <w:r w:rsidR="00161023">
        <w:rPr>
          <w:b/>
        </w:rPr>
        <w:t>s</w:t>
      </w:r>
      <w:r>
        <w:rPr>
          <w:b/>
        </w:rPr>
        <w:t xml:space="preserve"> legacy-spec code, use </w:t>
      </w:r>
      <w:r w:rsidR="00161023">
        <w:rPr>
          <w:b/>
        </w:rPr>
        <w:t>“</w:t>
      </w:r>
      <w:r>
        <w:rPr>
          <w:b/>
        </w:rPr>
        <w:t>graceful degradation</w:t>
      </w:r>
      <w:r w:rsidR="00161023">
        <w:rPr>
          <w:b/>
        </w:rPr>
        <w:t>” techniques</w:t>
      </w:r>
      <w:r>
        <w:rPr>
          <w:b/>
        </w:rPr>
        <w:t xml:space="preserve"> and “</w:t>
      </w:r>
      <w:proofErr w:type="spellStart"/>
      <w:r>
        <w:rPr>
          <w:b/>
        </w:rPr>
        <w:t>polyfills</w:t>
      </w:r>
      <w:proofErr w:type="spellEnd"/>
      <w:r>
        <w:rPr>
          <w:b/>
        </w:rPr>
        <w:t>” to ensure consistent behavior with HTML5 and CSS3 techniques</w:t>
      </w:r>
    </w:p>
    <w:p w14:paraId="31121B56" w14:textId="77777777" w:rsidR="002503E6" w:rsidRPr="002503E6" w:rsidRDefault="002503E6" w:rsidP="002503E6">
      <w:pPr>
        <w:pStyle w:val="Heading2"/>
      </w:pPr>
      <w:bookmarkStart w:id="9" w:name="_Toc217377515"/>
      <w:r w:rsidRPr="002503E6">
        <w:t>Browser-conditional classing, as per the HTML5 Boilerplate:</w:t>
      </w:r>
      <w:bookmarkEnd w:id="9"/>
    </w:p>
    <w:p w14:paraId="1EAF71A2" w14:textId="77777777" w:rsidR="002503E6" w:rsidRPr="00ED6E71" w:rsidRDefault="002503E6" w:rsidP="002503E6">
      <w:r w:rsidRPr="00ED6E71">
        <w:t xml:space="preserve">    </w:t>
      </w:r>
    </w:p>
    <w:p w14:paraId="4BA720F4" w14:textId="77777777" w:rsidR="002503E6" w:rsidRPr="002503E6" w:rsidRDefault="002503E6" w:rsidP="002503E6">
      <w:r w:rsidRPr="002503E6">
        <w:t xml:space="preserve">Looks like this: </w:t>
      </w:r>
    </w:p>
    <w:p w14:paraId="65A806F5" w14:textId="77777777" w:rsidR="002503E6" w:rsidRPr="002503E6" w:rsidRDefault="002503E6" w:rsidP="002503E6">
      <w:r w:rsidRPr="002503E6">
        <w:t xml:space="preserve">    </w:t>
      </w:r>
    </w:p>
    <w:p w14:paraId="7A1FC86E" w14:textId="77777777" w:rsidR="002503E6" w:rsidRPr="002503E6" w:rsidRDefault="002503E6" w:rsidP="002503E6">
      <w:pPr>
        <w:pStyle w:val="CodeBody"/>
      </w:pPr>
      <w:r w:rsidRPr="002503E6">
        <w:t>&lt;!--[if IE 9]&gt;         &lt;html class="no-</w:t>
      </w:r>
      <w:proofErr w:type="spellStart"/>
      <w:r w:rsidRPr="002503E6">
        <w:t>js</w:t>
      </w:r>
      <w:proofErr w:type="spellEnd"/>
      <w:r w:rsidRPr="002503E6">
        <w:t xml:space="preserve"> lt-ie10"&gt; &lt;![</w:t>
      </w:r>
      <w:proofErr w:type="spellStart"/>
      <w:r w:rsidRPr="002503E6">
        <w:t>endif</w:t>
      </w:r>
      <w:proofErr w:type="spellEnd"/>
      <w:r w:rsidRPr="002503E6">
        <w:t>]--&gt;</w:t>
      </w:r>
    </w:p>
    <w:p w14:paraId="30592597" w14:textId="77777777" w:rsidR="002503E6" w:rsidRPr="002503E6" w:rsidRDefault="002503E6" w:rsidP="002503E6">
      <w:r w:rsidRPr="002503E6">
        <w:t xml:space="preserve">    </w:t>
      </w:r>
    </w:p>
    <w:p w14:paraId="6703CE9F" w14:textId="77777777" w:rsidR="002503E6" w:rsidRPr="002503E6" w:rsidRDefault="002503E6" w:rsidP="002503E6">
      <w:r w:rsidRPr="002503E6">
        <w:t xml:space="preserve">This method, when used at the top of an html document allows you to only check the browser version once, and to assign classes to the html element based on the condition, so any browser exceptions may be handled by </w:t>
      </w:r>
      <w:proofErr w:type="spellStart"/>
      <w:r w:rsidRPr="002503E6">
        <w:t>javascript</w:t>
      </w:r>
      <w:proofErr w:type="spellEnd"/>
      <w:r w:rsidRPr="002503E6">
        <w:t xml:space="preserve"> and </w:t>
      </w:r>
      <w:proofErr w:type="spellStart"/>
      <w:r w:rsidRPr="002503E6">
        <w:t>css</w:t>
      </w:r>
      <w:proofErr w:type="spellEnd"/>
      <w:r w:rsidRPr="002503E6">
        <w:t>, rather than making another request for the browser's user agent string.</w:t>
      </w:r>
    </w:p>
    <w:p w14:paraId="181A8F84" w14:textId="77777777" w:rsidR="002503E6" w:rsidRPr="002503E6" w:rsidRDefault="002503E6" w:rsidP="002503E6"/>
    <w:p w14:paraId="4E00880E" w14:textId="77777777" w:rsidR="002503E6" w:rsidRPr="002503E6" w:rsidRDefault="002503E6" w:rsidP="002503E6">
      <w:r w:rsidRPr="002503E6">
        <w:t xml:space="preserve">See Paul Irish's explanation: </w:t>
      </w:r>
    </w:p>
    <w:p w14:paraId="05705768" w14:textId="77777777" w:rsidR="002503E6" w:rsidRDefault="002503E6" w:rsidP="002503E6">
      <w:hyperlink r:id="rId14" w:history="1">
        <w:r w:rsidRPr="005E4522">
          <w:rPr>
            <w:rStyle w:val="Hyperlink"/>
            <w:rFonts w:ascii="Open Sans" w:hAnsi="Open Sans"/>
            <w:sz w:val="24"/>
          </w:rPr>
          <w:t>http://paulirish.com/2008/conditional-stylesheets-vs-css-hacks-answer-neither/</w:t>
        </w:r>
      </w:hyperlink>
    </w:p>
    <w:p w14:paraId="41D5EDD9" w14:textId="77777777" w:rsidR="002503E6" w:rsidRPr="002503E6" w:rsidRDefault="002503E6" w:rsidP="002503E6"/>
    <w:p w14:paraId="2ABC70B3" w14:textId="05AEE7BC" w:rsidR="002503E6" w:rsidRDefault="002503E6" w:rsidP="00FC1A06">
      <w:pPr>
        <w:pStyle w:val="Heading2"/>
      </w:pPr>
      <w:bookmarkStart w:id="10" w:name="_Toc217377516"/>
      <w:r w:rsidRPr="00787C36">
        <w:t>Graceful degradation</w:t>
      </w:r>
      <w:r>
        <w:t xml:space="preserve"> of HTML elements via </w:t>
      </w:r>
      <w:proofErr w:type="spellStart"/>
      <w:r>
        <w:t>Modernizr</w:t>
      </w:r>
      <w:proofErr w:type="spellEnd"/>
      <w:r>
        <w:t>:</w:t>
      </w:r>
      <w:bookmarkEnd w:id="10"/>
    </w:p>
    <w:p w14:paraId="3B527594" w14:textId="69DC8F6E" w:rsidR="00500BA0" w:rsidRDefault="00500BA0" w:rsidP="00500BA0">
      <w:proofErr w:type="spellStart"/>
      <w:r>
        <w:t>Modernizr</w:t>
      </w:r>
      <w:proofErr w:type="spellEnd"/>
      <w:r>
        <w:t xml:space="preserve"> contains detectors for modern web features, as well as </w:t>
      </w:r>
      <w:proofErr w:type="spellStart"/>
      <w:r>
        <w:t>polyfills</w:t>
      </w:r>
      <w:proofErr w:type="spellEnd"/>
      <w:r>
        <w:t xml:space="preserve"> that give old browsers many of the new features. The most important of  these </w:t>
      </w:r>
      <w:proofErr w:type="spellStart"/>
      <w:r>
        <w:t>polyfills</w:t>
      </w:r>
      <w:proofErr w:type="spellEnd"/>
      <w:r>
        <w:t xml:space="preserve"> is the HTML5 shim, which t</w:t>
      </w:r>
      <w:r w:rsidR="008A3120">
        <w:t>ells old browsers how to handle</w:t>
      </w:r>
      <w:r w:rsidR="0003260E">
        <w:t xml:space="preserve"> basic</w:t>
      </w:r>
      <w:r>
        <w:t xml:space="preserve"> HTML5 elements</w:t>
      </w:r>
      <w:r w:rsidR="0003260E">
        <w:t xml:space="preserve"> (such as &lt;</w:t>
      </w:r>
      <w:proofErr w:type="spellStart"/>
      <w:r w:rsidR="0003260E">
        <w:t>nav</w:t>
      </w:r>
      <w:proofErr w:type="spellEnd"/>
      <w:r w:rsidR="0003260E">
        <w:t>&gt;)</w:t>
      </w:r>
      <w:r>
        <w:t xml:space="preserve"> in the DOM.</w:t>
      </w:r>
    </w:p>
    <w:p w14:paraId="7CBA7A7C" w14:textId="77777777" w:rsidR="001B2C51" w:rsidRDefault="001B2C51" w:rsidP="00500BA0"/>
    <w:p w14:paraId="4E6A3E28" w14:textId="7F0F015F" w:rsidR="001B2C51" w:rsidRDefault="001B2C51" w:rsidP="00500BA0">
      <w:r>
        <w:t xml:space="preserve">See: </w:t>
      </w:r>
    </w:p>
    <w:p w14:paraId="5CDF56BA" w14:textId="533393D0" w:rsidR="001B2C51" w:rsidRDefault="001B2C51" w:rsidP="00500BA0">
      <w:hyperlink r:id="rId15" w:history="1">
        <w:r w:rsidRPr="005E4522">
          <w:rPr>
            <w:rStyle w:val="Hyperlink"/>
            <w:rFonts w:ascii="Open Sans" w:hAnsi="Open Sans"/>
            <w:sz w:val="24"/>
          </w:rPr>
          <w:t>http://modernizr.com/</w:t>
        </w:r>
      </w:hyperlink>
    </w:p>
    <w:p w14:paraId="6DF6CB19" w14:textId="2594B2D5" w:rsidR="00B2564A" w:rsidRDefault="00B2564A" w:rsidP="00500BA0">
      <w:hyperlink r:id="rId16" w:history="1">
        <w:r w:rsidRPr="005E4522">
          <w:rPr>
            <w:rStyle w:val="Hyperlink"/>
            <w:rFonts w:ascii="Open Sans" w:hAnsi="Open Sans"/>
            <w:sz w:val="24"/>
          </w:rPr>
          <w:t>https://github.com/h5bp/html5-boilerplate/blob/v4.0.2/doc/html.md#modernizr</w:t>
        </w:r>
      </w:hyperlink>
    </w:p>
    <w:p w14:paraId="10F5A391" w14:textId="77777777" w:rsidR="001B2C51" w:rsidRPr="00500BA0" w:rsidRDefault="001B2C51" w:rsidP="00500BA0"/>
    <w:p w14:paraId="1875E5D1" w14:textId="7C34AC16" w:rsidR="002503E6" w:rsidRDefault="002503E6" w:rsidP="00FC1A06">
      <w:pPr>
        <w:pStyle w:val="Heading2"/>
      </w:pPr>
      <w:bookmarkStart w:id="11" w:name="_Toc217377517"/>
      <w:r>
        <w:t xml:space="preserve">Feature-detection classing </w:t>
      </w:r>
      <w:r w:rsidR="000B6923">
        <w:t xml:space="preserve">for Progressive Enhancement </w:t>
      </w:r>
      <w:r w:rsidR="007C4B5E">
        <w:t xml:space="preserve">and fallbacks </w:t>
      </w:r>
      <w:r>
        <w:t xml:space="preserve">via </w:t>
      </w:r>
      <w:proofErr w:type="spellStart"/>
      <w:r>
        <w:t>Modernizr</w:t>
      </w:r>
      <w:proofErr w:type="spellEnd"/>
      <w:r>
        <w:t>:</w:t>
      </w:r>
      <w:bookmarkEnd w:id="11"/>
    </w:p>
    <w:p w14:paraId="18F9E4C7" w14:textId="5011FA5E" w:rsidR="001B2C51" w:rsidRDefault="00B02F18" w:rsidP="001B2C51">
      <w:proofErr w:type="spellStart"/>
      <w:r>
        <w:t>Modernizr</w:t>
      </w:r>
      <w:proofErr w:type="spellEnd"/>
      <w:r>
        <w:t xml:space="preserve"> performs feature detection on each browser the page is loaded in, then adds classes for those features to the &lt;html&gt; element. You may the</w:t>
      </w:r>
      <w:r w:rsidR="007C4B5E">
        <w:t xml:space="preserve">n build your </w:t>
      </w:r>
      <w:proofErr w:type="spellStart"/>
      <w:r w:rsidR="007C4B5E">
        <w:t>css</w:t>
      </w:r>
      <w:proofErr w:type="spellEnd"/>
      <w:r w:rsidR="007C4B5E">
        <w:t xml:space="preserve"> and </w:t>
      </w:r>
      <w:proofErr w:type="spellStart"/>
      <w:r w:rsidR="007C4B5E">
        <w:t>javascript</w:t>
      </w:r>
      <w:proofErr w:type="spellEnd"/>
      <w:r w:rsidR="007C4B5E">
        <w:t xml:space="preserve"> accordingly to be predictive to these detections. The “no-</w:t>
      </w:r>
      <w:proofErr w:type="spellStart"/>
      <w:r w:rsidR="007C4B5E">
        <w:t>js</w:t>
      </w:r>
      <w:proofErr w:type="spellEnd"/>
      <w:r w:rsidR="007C4B5E">
        <w:t>”, “</w:t>
      </w:r>
      <w:proofErr w:type="spellStart"/>
      <w:r w:rsidR="007C4B5E">
        <w:t>rgba</w:t>
      </w:r>
      <w:proofErr w:type="spellEnd"/>
      <w:r w:rsidR="007C4B5E">
        <w:t>”, “</w:t>
      </w:r>
      <w:proofErr w:type="spellStart"/>
      <w:r w:rsidR="007C4B5E">
        <w:t>borderradius</w:t>
      </w:r>
      <w:proofErr w:type="spellEnd"/>
      <w:r w:rsidR="007C4B5E">
        <w:t>”, and “</w:t>
      </w:r>
      <w:proofErr w:type="spellStart"/>
      <w:r w:rsidR="007C4B5E">
        <w:t>cssgradients</w:t>
      </w:r>
      <w:proofErr w:type="spellEnd"/>
      <w:r w:rsidR="007C4B5E">
        <w:t xml:space="preserve">” detection classes can be used quite often to manage progressive enhancements and smarter fallbacks in your </w:t>
      </w:r>
      <w:proofErr w:type="spellStart"/>
      <w:r w:rsidR="007C4B5E">
        <w:t>css</w:t>
      </w:r>
      <w:proofErr w:type="spellEnd"/>
      <w:r w:rsidR="007C4B5E">
        <w:t xml:space="preserve"> and </w:t>
      </w:r>
      <w:proofErr w:type="spellStart"/>
      <w:r w:rsidR="007C4B5E">
        <w:t>javascript</w:t>
      </w:r>
      <w:proofErr w:type="spellEnd"/>
      <w:r w:rsidR="007C4B5E">
        <w:t xml:space="preserve"> code.</w:t>
      </w:r>
      <w:r w:rsidR="000608E8">
        <w:t xml:space="preserve"> The “no-</w:t>
      </w:r>
      <w:proofErr w:type="spellStart"/>
      <w:r w:rsidR="000608E8">
        <w:t>js</w:t>
      </w:r>
      <w:proofErr w:type="spellEnd"/>
      <w:r w:rsidR="000608E8">
        <w:t xml:space="preserve">” class allows you to have fallbacks prepared in your code for the instances where </w:t>
      </w:r>
      <w:proofErr w:type="spellStart"/>
      <w:r w:rsidR="000608E8">
        <w:t>javascript</w:t>
      </w:r>
      <w:proofErr w:type="spellEnd"/>
      <w:r w:rsidR="000608E8">
        <w:t xml:space="preserve"> is not enabled, or not loaded by default. You can either give your page another method by which to load/display, or you can give the users actionable instructions or feedback.</w:t>
      </w:r>
    </w:p>
    <w:p w14:paraId="6A42C866" w14:textId="77777777" w:rsidR="00B02F18" w:rsidRDefault="00B02F18" w:rsidP="001B2C51"/>
    <w:p w14:paraId="45CA7857" w14:textId="192F3CF1" w:rsidR="001B2C51" w:rsidRDefault="001B2C51" w:rsidP="001B2C51">
      <w:r>
        <w:t>See:</w:t>
      </w:r>
    </w:p>
    <w:p w14:paraId="0377777A" w14:textId="524234E2" w:rsidR="001B2C51" w:rsidRDefault="001B2C51" w:rsidP="001B2C51">
      <w:hyperlink r:id="rId17" w:history="1">
        <w:r w:rsidRPr="005E4522">
          <w:rPr>
            <w:rStyle w:val="Hyperlink"/>
            <w:rFonts w:ascii="Open Sans" w:hAnsi="Open Sans"/>
            <w:sz w:val="24"/>
          </w:rPr>
          <w:t>http://modernizr.com/</w:t>
        </w:r>
      </w:hyperlink>
    </w:p>
    <w:p w14:paraId="02FBA36D" w14:textId="76A3CEB3" w:rsidR="000608E8" w:rsidRDefault="000608E8" w:rsidP="001B2C51">
      <w:hyperlink r:id="rId18" w:history="1">
        <w:r w:rsidRPr="005E4522">
          <w:rPr>
            <w:rStyle w:val="Hyperlink"/>
            <w:rFonts w:ascii="Open Sans" w:hAnsi="Open Sans"/>
            <w:sz w:val="24"/>
          </w:rPr>
          <w:t>https://github.com/h5bp/html5-boilerplate/blob/v4.0.2/doc/html.md#the-no-js-class</w:t>
        </w:r>
      </w:hyperlink>
    </w:p>
    <w:p w14:paraId="549D4A8A" w14:textId="752228FC" w:rsidR="00B2564A" w:rsidRDefault="00B2564A" w:rsidP="001B2C51">
      <w:hyperlink r:id="rId19" w:history="1">
        <w:r w:rsidRPr="005E4522">
          <w:rPr>
            <w:rStyle w:val="Hyperlink"/>
            <w:rFonts w:ascii="Open Sans" w:hAnsi="Open Sans"/>
            <w:sz w:val="24"/>
          </w:rPr>
          <w:t>https://github.com/h5bp/html5-boilerplate/blob/v4.0.2/doc/html.md#modernizr</w:t>
        </w:r>
      </w:hyperlink>
    </w:p>
    <w:p w14:paraId="15B077D5" w14:textId="77777777" w:rsidR="004366C0" w:rsidRPr="004366C0" w:rsidRDefault="004366C0" w:rsidP="004366C0"/>
    <w:p w14:paraId="1BD60677" w14:textId="2E3D4884" w:rsidR="002503E6" w:rsidRDefault="00FC1A06" w:rsidP="00FC1A06">
      <w:pPr>
        <w:pStyle w:val="Heading2"/>
      </w:pPr>
      <w:bookmarkStart w:id="12" w:name="_Toc217377518"/>
      <w:r>
        <w:t>HTTP-EQUIV</w:t>
      </w:r>
      <w:bookmarkEnd w:id="12"/>
    </w:p>
    <w:p w14:paraId="01D046EB" w14:textId="0D886F18" w:rsidR="00FC1A06" w:rsidRDefault="00FC1A06" w:rsidP="002503E6">
      <w:r>
        <w:t>Looks like this:</w:t>
      </w:r>
    </w:p>
    <w:p w14:paraId="055FA6F6" w14:textId="77777777" w:rsidR="00FC1A06" w:rsidRDefault="00FC1A06" w:rsidP="002503E6"/>
    <w:p w14:paraId="0013AAB4" w14:textId="0842CA83" w:rsidR="00FC1A06" w:rsidRDefault="00FC1A06" w:rsidP="00FC1A06">
      <w:pPr>
        <w:pStyle w:val="CodeBody"/>
      </w:pPr>
      <w:r w:rsidRPr="00FC1A06">
        <w:t>&lt;meta http-</w:t>
      </w:r>
      <w:proofErr w:type="spellStart"/>
      <w:r w:rsidRPr="00FC1A06">
        <w:t>equiv</w:t>
      </w:r>
      <w:proofErr w:type="spellEnd"/>
      <w:r w:rsidRPr="00FC1A06">
        <w:t>="X-UA-Compatible" content="IE=</w:t>
      </w:r>
      <w:proofErr w:type="spellStart"/>
      <w:r w:rsidRPr="00FC1A06">
        <w:t>edge,chrome</w:t>
      </w:r>
      <w:proofErr w:type="spellEnd"/>
      <w:r w:rsidRPr="00FC1A06">
        <w:t>=1"&gt;</w:t>
      </w:r>
    </w:p>
    <w:p w14:paraId="21FCBB57" w14:textId="77777777" w:rsidR="00FC1A06" w:rsidRDefault="00FC1A06" w:rsidP="00FC1A06"/>
    <w:p w14:paraId="77ABBA3D" w14:textId="1E07261A" w:rsidR="00FC1A06" w:rsidRDefault="000E49E3" w:rsidP="00FC1A06">
      <w:r>
        <w:t xml:space="preserve">This </w:t>
      </w:r>
      <w:r w:rsidRPr="000E49E3">
        <w:rPr>
          <w:u w:val="single"/>
        </w:rPr>
        <w:t>should</w:t>
      </w:r>
      <w:r w:rsidR="00FC1A06">
        <w:t xml:space="preserve"> cause any IE browser version to force the newest rendering engine it has. If loaded in I</w:t>
      </w:r>
      <w:r>
        <w:t>E10</w:t>
      </w:r>
      <w:r w:rsidR="00FC1A06">
        <w:t xml:space="preserve"> with compatibility mode of IE7 document type,</w:t>
      </w:r>
      <w:r>
        <w:t xml:space="preserve"> it </w:t>
      </w:r>
      <w:r w:rsidRPr="000E49E3">
        <w:rPr>
          <w:u w:val="single"/>
        </w:rPr>
        <w:t>should</w:t>
      </w:r>
      <w:r>
        <w:t xml:space="preserve"> force the browser to use the IE10 document rendering mode.</w:t>
      </w:r>
      <w:r w:rsidR="00FC1A06">
        <w:t xml:space="preserve"> </w:t>
      </w:r>
      <w:r w:rsidR="00C4751B">
        <w:t>On another note, the “http-</w:t>
      </w:r>
      <w:proofErr w:type="spellStart"/>
      <w:r w:rsidR="00C4751B">
        <w:t>equiv</w:t>
      </w:r>
      <w:proofErr w:type="spellEnd"/>
      <w:r w:rsidR="00C4751B">
        <w:t>” meta element has been found to obstruct IE8’s read-ahead parser, so if your IE7 compatibility mode traffic is &lt; 1%, you should remove this meta element to see a modest speed improvement in IE8.</w:t>
      </w:r>
    </w:p>
    <w:p w14:paraId="244F1839" w14:textId="77777777" w:rsidR="00B2564A" w:rsidRDefault="00B2564A" w:rsidP="00FC1A06"/>
    <w:p w14:paraId="09610DF0" w14:textId="123EA5EF" w:rsidR="00B2564A" w:rsidRDefault="00B2564A" w:rsidP="00FC1A06">
      <w:r>
        <w:t xml:space="preserve">See: </w:t>
      </w:r>
      <w:hyperlink r:id="rId20" w:history="1">
        <w:r w:rsidRPr="005E4522">
          <w:rPr>
            <w:rStyle w:val="Hyperlink"/>
            <w:rFonts w:ascii="Open Sans" w:hAnsi="Open Sans"/>
            <w:sz w:val="24"/>
          </w:rPr>
          <w:t>https://github.com/h5bp/html5-boilerplate/blob/v4.0.2/doc/html.md#x-ua-compatible</w:t>
        </w:r>
      </w:hyperlink>
    </w:p>
    <w:p w14:paraId="39DE5DC8" w14:textId="77777777" w:rsidR="009D14C0" w:rsidRDefault="009D14C0" w:rsidP="00FC1A06"/>
    <w:p w14:paraId="22C0876B" w14:textId="5EE58BE4" w:rsidR="009D14C0" w:rsidRDefault="009D14C0" w:rsidP="009D14C0">
      <w:pPr>
        <w:pStyle w:val="Heading2"/>
      </w:pPr>
      <w:bookmarkStart w:id="13" w:name="_Toc217377519"/>
      <w:r>
        <w:t>Chrome Frame</w:t>
      </w:r>
      <w:bookmarkEnd w:id="13"/>
    </w:p>
    <w:p w14:paraId="516E87AF" w14:textId="0C8413C5" w:rsidR="009D14C0" w:rsidRDefault="009D14C0" w:rsidP="009D14C0">
      <w:r>
        <w:t>“The main content area of the framework includes a prompt to install Chrome Frame (which no longer requires admin rights for users of IE6). If you intended to support IE6, then you should remove the snippet of code.” – HTML5 Boilerplate documentation</w:t>
      </w:r>
    </w:p>
    <w:p w14:paraId="18581B7E" w14:textId="77777777" w:rsidR="009D14C0" w:rsidRPr="009D14C0" w:rsidRDefault="009D14C0" w:rsidP="009D14C0"/>
    <w:p w14:paraId="4F17CB78" w14:textId="4EDEB910" w:rsidR="009D14C0" w:rsidRDefault="009D14C0" w:rsidP="00FC1A06">
      <w:r>
        <w:t xml:space="preserve">See: </w:t>
      </w:r>
      <w:hyperlink r:id="rId21" w:history="1">
        <w:r w:rsidRPr="005E4522">
          <w:rPr>
            <w:rStyle w:val="Hyperlink"/>
            <w:rFonts w:ascii="Open Sans" w:hAnsi="Open Sans"/>
            <w:sz w:val="24"/>
          </w:rPr>
          <w:t>https://github.com/h5bp/html5-boilerplate/blob/v4.0.2/doc/html.md#google-chrome-frame</w:t>
        </w:r>
      </w:hyperlink>
    </w:p>
    <w:p w14:paraId="323B3E41" w14:textId="77777777" w:rsidR="009D14C0" w:rsidRDefault="009D14C0" w:rsidP="00FC1A06"/>
    <w:p w14:paraId="433FA125" w14:textId="77777777" w:rsidR="005A5915" w:rsidRDefault="005A5915" w:rsidP="000E49E3"/>
    <w:p w14:paraId="7B15EA85" w14:textId="400BDF61" w:rsidR="005A5915" w:rsidRDefault="005A5915" w:rsidP="00CB3572">
      <w:pPr>
        <w:pStyle w:val="Heading1"/>
      </w:pPr>
      <w:bookmarkStart w:id="14" w:name="_Toc217377520"/>
      <w:r>
        <w:t>Mobile Device Features</w:t>
      </w:r>
      <w:bookmarkEnd w:id="14"/>
    </w:p>
    <w:p w14:paraId="12D2E79B" w14:textId="71598E11" w:rsidR="005A5915" w:rsidRDefault="005A5915" w:rsidP="005A5915">
      <w:pPr>
        <w:pStyle w:val="Heading2"/>
      </w:pPr>
      <w:bookmarkStart w:id="15" w:name="_Toc217377521"/>
      <w:r>
        <w:t>Mobile Icons</w:t>
      </w:r>
      <w:bookmarkEnd w:id="15"/>
    </w:p>
    <w:p w14:paraId="6728ADB1" w14:textId="5C7868CF" w:rsidR="005A5915" w:rsidRDefault="008D68CE" w:rsidP="005A5915">
      <w:r>
        <w:t xml:space="preserve">Devices need touch icons to save page shortcuts to device desktops. These icons need to be much higher resolution than favicons, so an additional set will need to be used. The responsive framework includes a prepared set of standard BYU-Idaho-branded icons in the required higher resolutions and filenames. </w:t>
      </w:r>
      <w:r w:rsidR="005A5915">
        <w:t>The Shortcut icons should be put in the root directory of the web app</w:t>
      </w:r>
      <w:r>
        <w:t xml:space="preserve"> to be implicitly linked to the html page. O</w:t>
      </w:r>
      <w:r w:rsidR="005A5915">
        <w:t xml:space="preserve">therwise, they need to be linked to another location </w:t>
      </w:r>
      <w:r>
        <w:t>that houses them, using the following file names and</w:t>
      </w:r>
      <w:r w:rsidR="005A5915">
        <w:t xml:space="preserve"> the following code</w:t>
      </w:r>
      <w:r>
        <w:t xml:space="preserve"> adapted to your icon path,</w:t>
      </w:r>
      <w:r w:rsidR="005A5915">
        <w:t xml:space="preserve"> including attributes for the </w:t>
      </w:r>
      <w:r>
        <w:t xml:space="preserve">icon </w:t>
      </w:r>
      <w:r w:rsidR="005A5915">
        <w:t>sizes:</w:t>
      </w:r>
    </w:p>
    <w:p w14:paraId="6DC9C366" w14:textId="77777777" w:rsidR="005A5915" w:rsidRDefault="005A5915" w:rsidP="005A5915"/>
    <w:p w14:paraId="76DCBEC0" w14:textId="77777777"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"144x144"</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/touch/apple-touch-icon-144x144-precomposed.png"</w:t>
      </w:r>
      <w:r w:rsidRPr="005A5915">
        <w:rPr>
          <w:color w:val="000080"/>
        </w:rPr>
        <w:t>&gt;</w:t>
      </w:r>
    </w:p>
    <w:p w14:paraId="525BED1A" w14:textId="77777777" w:rsidR="005A5915" w:rsidRDefault="005A5915" w:rsidP="005A5915">
      <w:pPr>
        <w:pStyle w:val="CodeBody"/>
        <w:rPr>
          <w:color w:val="000080"/>
        </w:rPr>
      </w:pPr>
    </w:p>
    <w:p w14:paraId="0D8ECD74" w14:textId="0ACEE744"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"114x114"</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/touch/apple-touch-icon-114x114-precomposed.png"</w:t>
      </w:r>
      <w:r w:rsidRPr="005A5915">
        <w:rPr>
          <w:color w:val="000080"/>
        </w:rPr>
        <w:t>&gt;</w:t>
      </w:r>
    </w:p>
    <w:p w14:paraId="2BA3EE8A" w14:textId="77777777" w:rsidR="005A5915" w:rsidRDefault="005A5915" w:rsidP="005A5915">
      <w:pPr>
        <w:pStyle w:val="CodeBody"/>
        <w:rPr>
          <w:color w:val="000080"/>
        </w:rPr>
      </w:pPr>
    </w:p>
    <w:p w14:paraId="3A6C9ECD" w14:textId="3E8AE2F6"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r w:rsidRPr="005A5915">
        <w:rPr>
          <w:color w:val="008080"/>
        </w:rPr>
        <w:t>sizes=</w:t>
      </w:r>
      <w:r w:rsidRPr="005A5915">
        <w:t>"72x72"</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/touch/apple-touch-icon-72x72-precomposed.png"</w:t>
      </w:r>
      <w:r w:rsidRPr="005A5915">
        <w:rPr>
          <w:color w:val="000080"/>
        </w:rPr>
        <w:t>&gt;</w:t>
      </w:r>
    </w:p>
    <w:p w14:paraId="4B02F3C8" w14:textId="77777777" w:rsidR="005A5915" w:rsidRDefault="005A5915" w:rsidP="005A5915">
      <w:pPr>
        <w:pStyle w:val="CodeBody"/>
        <w:rPr>
          <w:color w:val="000080"/>
        </w:rPr>
      </w:pPr>
    </w:p>
    <w:p w14:paraId="7414F922" w14:textId="7131C73D"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"apple-touch-icon-</w:t>
      </w:r>
      <w:proofErr w:type="spellStart"/>
      <w:r w:rsidRPr="005A5915">
        <w:t>precomposed</w:t>
      </w:r>
      <w:proofErr w:type="spellEnd"/>
      <w:r w:rsidRPr="005A5915">
        <w:t>"</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/touch/apple-touch-icon-57x57-precomposed.png"</w:t>
      </w:r>
      <w:r w:rsidRPr="005A5915">
        <w:rPr>
          <w:color w:val="000080"/>
        </w:rPr>
        <w:t>&gt;</w:t>
      </w:r>
    </w:p>
    <w:p w14:paraId="4B4F1CB8" w14:textId="77777777" w:rsidR="005A5915" w:rsidRDefault="005A5915" w:rsidP="005A5915">
      <w:pPr>
        <w:pStyle w:val="CodeBody"/>
        <w:rPr>
          <w:color w:val="000080"/>
        </w:rPr>
      </w:pPr>
    </w:p>
    <w:p w14:paraId="63A6854F" w14:textId="1DB56121" w:rsidR="005A5915" w:rsidRPr="005A5915" w:rsidRDefault="005A5915" w:rsidP="005A5915">
      <w:pPr>
        <w:pStyle w:val="CodeBody"/>
        <w:rPr>
          <w:color w:val="333333"/>
        </w:rPr>
      </w:pPr>
      <w:r w:rsidRPr="005A5915">
        <w:rPr>
          <w:color w:val="000080"/>
        </w:rPr>
        <w:t>&lt;link</w:t>
      </w:r>
      <w:r w:rsidRPr="005A5915">
        <w:rPr>
          <w:color w:val="333333"/>
        </w:rPr>
        <w:t xml:space="preserve"> </w:t>
      </w:r>
      <w:proofErr w:type="spellStart"/>
      <w:r w:rsidRPr="005A5915">
        <w:rPr>
          <w:color w:val="008080"/>
        </w:rPr>
        <w:t>rel</w:t>
      </w:r>
      <w:proofErr w:type="spellEnd"/>
      <w:r w:rsidRPr="005A5915">
        <w:rPr>
          <w:color w:val="008080"/>
        </w:rPr>
        <w:t>=</w:t>
      </w:r>
      <w:r w:rsidRPr="005A5915">
        <w:t>"shortcut icon"</w:t>
      </w:r>
      <w:r w:rsidRPr="005A5915">
        <w:rPr>
          <w:color w:val="333333"/>
        </w:rPr>
        <w:t xml:space="preserve"> </w:t>
      </w:r>
      <w:proofErr w:type="spellStart"/>
      <w:r w:rsidRPr="005A5915">
        <w:rPr>
          <w:color w:val="008080"/>
        </w:rPr>
        <w:t>href</w:t>
      </w:r>
      <w:proofErr w:type="spellEnd"/>
      <w:r w:rsidRPr="005A5915">
        <w:rPr>
          <w:color w:val="008080"/>
        </w:rPr>
        <w:t>=</w:t>
      </w:r>
      <w:r w:rsidRPr="005A5915">
        <w:t>"</w:t>
      </w:r>
      <w:proofErr w:type="spellStart"/>
      <w:r w:rsidRPr="005A5915">
        <w:t>img</w:t>
      </w:r>
      <w:proofErr w:type="spellEnd"/>
      <w:r w:rsidRPr="005A5915">
        <w:t>/touch/apple-touch-icon.png"</w:t>
      </w:r>
      <w:r w:rsidRPr="005A5915">
        <w:rPr>
          <w:color w:val="000080"/>
        </w:rPr>
        <w:t>&gt;</w:t>
      </w:r>
    </w:p>
    <w:p w14:paraId="2365CC2A" w14:textId="77777777" w:rsidR="005A5915" w:rsidRDefault="005A5915" w:rsidP="005A5915"/>
    <w:p w14:paraId="1E9C5085" w14:textId="77777777" w:rsidR="005A5915" w:rsidRPr="005A5915" w:rsidRDefault="005A5915" w:rsidP="005A5915"/>
    <w:p w14:paraId="038A1DFD" w14:textId="77777777" w:rsidR="00804E31" w:rsidRDefault="005A5915" w:rsidP="005A5915">
      <w:r>
        <w:t xml:space="preserve">See: </w:t>
      </w:r>
    </w:p>
    <w:p w14:paraId="22855D50" w14:textId="64AD2D5A" w:rsidR="005A5915" w:rsidRDefault="005A5915" w:rsidP="005A5915">
      <w:hyperlink r:id="rId22" w:history="1">
        <w:r w:rsidRPr="005E4522">
          <w:rPr>
            <w:rStyle w:val="Hyperlink"/>
            <w:rFonts w:ascii="Open Sans" w:hAnsi="Open Sans"/>
            <w:sz w:val="24"/>
          </w:rPr>
          <w:t>https://github.com/h5bp/html5-boilerplate/blob/v4.0.2/doc/html.md#favicons-and-touch-icons</w:t>
        </w:r>
      </w:hyperlink>
    </w:p>
    <w:p w14:paraId="7B9A8AEA" w14:textId="465344FB" w:rsidR="00804E31" w:rsidRDefault="00804E31" w:rsidP="005A5915">
      <w:hyperlink r:id="rId23" w:history="1">
        <w:r w:rsidRPr="005E4522">
          <w:rPr>
            <w:rStyle w:val="Hyperlink"/>
            <w:rFonts w:ascii="Open Sans" w:hAnsi="Open Sans"/>
            <w:sz w:val="24"/>
          </w:rPr>
          <w:t>https://github.com/h5bp/mobile-boilerplate/blob/master/index.html</w:t>
        </w:r>
      </w:hyperlink>
    </w:p>
    <w:p w14:paraId="24F688EC" w14:textId="77777777" w:rsidR="00704148" w:rsidRDefault="00704148" w:rsidP="005A5915"/>
    <w:p w14:paraId="20BE9F20" w14:textId="77777777" w:rsidR="00704148" w:rsidRDefault="00704148" w:rsidP="00704148">
      <w:pPr>
        <w:pStyle w:val="Heading2"/>
      </w:pPr>
      <w:bookmarkStart w:id="16" w:name="_Toc217377522"/>
      <w:r>
        <w:t>Device scale &amp; zoom</w:t>
      </w:r>
      <w:bookmarkEnd w:id="16"/>
    </w:p>
    <w:p w14:paraId="4BEB45EC" w14:textId="77777777" w:rsidR="00704148" w:rsidRDefault="00704148" w:rsidP="00704148">
      <w:r>
        <w:t xml:space="preserve">In mobile devices with different pixel scaling ratios, it is important to normalize how these device browsers scale and zoom. When loading a page in an </w:t>
      </w:r>
      <w:proofErr w:type="spellStart"/>
      <w:r>
        <w:t>iOS</w:t>
      </w:r>
      <w:proofErr w:type="spellEnd"/>
      <w:r>
        <w:t xml:space="preserve"> safari browser, it often zooms in when switching to landscape view. The following meta tag in the head </w:t>
      </w:r>
      <w:r w:rsidRPr="000E49E3">
        <w:rPr>
          <w:u w:val="single"/>
        </w:rPr>
        <w:t>should</w:t>
      </w:r>
      <w:r>
        <w:t xml:space="preserve"> prevent that glitch.</w:t>
      </w:r>
    </w:p>
    <w:p w14:paraId="1BE64A86" w14:textId="77777777" w:rsidR="00704148" w:rsidRPr="000E49E3" w:rsidRDefault="00704148" w:rsidP="00704148"/>
    <w:p w14:paraId="6CC5BDB6" w14:textId="77777777" w:rsidR="00704148" w:rsidRDefault="00704148" w:rsidP="00704148">
      <w:pPr>
        <w:pStyle w:val="CodeBody"/>
      </w:pPr>
      <w:r w:rsidRPr="000E49E3">
        <w:t>&lt;meta name="viewport" content="width=device-</w:t>
      </w:r>
      <w:proofErr w:type="spellStart"/>
      <w:r w:rsidRPr="000E49E3">
        <w:t>width,initial</w:t>
      </w:r>
      <w:proofErr w:type="spellEnd"/>
      <w:r w:rsidRPr="000E49E3">
        <w:t>-scale=1"&gt;</w:t>
      </w:r>
    </w:p>
    <w:p w14:paraId="790BD072" w14:textId="77777777" w:rsidR="00704148" w:rsidRDefault="00704148" w:rsidP="00704148"/>
    <w:p w14:paraId="5548A3D1" w14:textId="77777777" w:rsidR="00704148" w:rsidRDefault="00704148" w:rsidP="00704148">
      <w:r>
        <w:t>See:</w:t>
      </w:r>
      <w:r w:rsidRPr="00B2564A">
        <w:t xml:space="preserve"> </w:t>
      </w:r>
      <w:hyperlink r:id="rId24" w:history="1">
        <w:r w:rsidRPr="005E4522">
          <w:rPr>
            <w:rStyle w:val="Hyperlink"/>
            <w:rFonts w:ascii="Open Sans" w:hAnsi="Open Sans"/>
            <w:sz w:val="24"/>
          </w:rPr>
          <w:t>https://github.com/h5bp/html5-boilerplate/blob/v4.0.2/doc/html.md#mobile-viewport</w:t>
        </w:r>
      </w:hyperlink>
    </w:p>
    <w:p w14:paraId="045A4F60" w14:textId="77777777" w:rsidR="00804E31" w:rsidRDefault="00804E31" w:rsidP="005A5915"/>
    <w:p w14:paraId="3BE50647" w14:textId="7348532A" w:rsidR="00704148" w:rsidRDefault="00704148" w:rsidP="00CB3572">
      <w:pPr>
        <w:pStyle w:val="Heading1"/>
      </w:pPr>
      <w:bookmarkStart w:id="17" w:name="_Toc217377523"/>
      <w:r>
        <w:t>Performance Optimizations</w:t>
      </w:r>
      <w:bookmarkEnd w:id="17"/>
    </w:p>
    <w:p w14:paraId="76F2A0B4" w14:textId="550C0835" w:rsidR="00704148" w:rsidRDefault="00704148" w:rsidP="009D14C0">
      <w:pPr>
        <w:pStyle w:val="Heading2"/>
      </w:pPr>
      <w:bookmarkStart w:id="18" w:name="_Toc217377524"/>
      <w:r>
        <w:t>Reducing Server round-trips</w:t>
      </w:r>
      <w:bookmarkEnd w:id="18"/>
    </w:p>
    <w:p w14:paraId="5E321A9A" w14:textId="3304D73A" w:rsidR="002109D0" w:rsidRPr="002109D0" w:rsidRDefault="007E3E6D" w:rsidP="002109D0">
      <w:r>
        <w:t xml:space="preserve">Every effort possible was made to reduce the number of server requests and round trips made by this framework. Each server round-trip is expensive in </w:t>
      </w:r>
      <w:r w:rsidR="00AA521B">
        <w:t>page load time, and especially server load and network traffic. This framework was optimized to reduce 2</w:t>
      </w:r>
      <w:r w:rsidR="00AA521B" w:rsidRPr="00AA521B">
        <w:rPr>
          <w:vertAlign w:val="superscript"/>
        </w:rPr>
        <w:t>nd</w:t>
      </w:r>
      <w:r w:rsidR="00AA521B">
        <w:t>-load weight to 2</w:t>
      </w:r>
      <w:r w:rsidR="00D74771">
        <w:t>32</w:t>
      </w:r>
      <w:r w:rsidR="00AA521B">
        <w:t xml:space="preserve"> bytes, rather than 130-260Kb per load after the first caching load. It accomplishes that using several of the techniques</w:t>
      </w:r>
      <w:r w:rsidR="00B153E1">
        <w:t xml:space="preserve"> described below.</w:t>
      </w:r>
      <w:r w:rsidR="00AA521B">
        <w:t xml:space="preserve"> </w:t>
      </w:r>
    </w:p>
    <w:p w14:paraId="50875803" w14:textId="204AF8F8" w:rsidR="00704148" w:rsidRDefault="00704148" w:rsidP="009D14C0">
      <w:pPr>
        <w:pStyle w:val="Heading2"/>
      </w:pPr>
      <w:bookmarkStart w:id="19" w:name="_Toc217377525"/>
      <w:r>
        <w:t>App Cache</w:t>
      </w:r>
      <w:bookmarkEnd w:id="19"/>
    </w:p>
    <w:p w14:paraId="6935721F" w14:textId="77777777" w:rsidR="007C7218" w:rsidRDefault="005665FF" w:rsidP="00B153E1">
      <w:r>
        <w:t xml:space="preserve">App Cache is a great way to offload persistent assets from the server to the local browser. </w:t>
      </w:r>
    </w:p>
    <w:p w14:paraId="28E78ACA" w14:textId="77777777" w:rsidR="007C7218" w:rsidRDefault="007C7218" w:rsidP="00B153E1"/>
    <w:p w14:paraId="55C431A3" w14:textId="77777777" w:rsidR="007C7218" w:rsidRDefault="005665FF" w:rsidP="00B153E1">
      <w:r>
        <w:t xml:space="preserve">On a normal page, the browser will check the </w:t>
      </w:r>
      <w:r w:rsidR="007C7218">
        <w:t xml:space="preserve">“modified” and “Expires” data on each asset used in the page. </w:t>
      </w:r>
    </w:p>
    <w:p w14:paraId="3E63CE5F" w14:textId="77777777" w:rsidR="007C7218" w:rsidRDefault="007C7218" w:rsidP="00B153E1"/>
    <w:p w14:paraId="4065FF55" w14:textId="4EBC96AF" w:rsidR="005665FF" w:rsidRDefault="007C7218" w:rsidP="00B153E1">
      <w:r>
        <w:t xml:space="preserve">With App Cache, the browser locally downloads the manifest and its assets on the first load. On the next load, the browser checks if the App Cache manifest file has changed, then downloads the new assets if the manifest has changed. If the manifest has not changed since last load, the browser uses the locally saved assets implicitly, rather than ever requesting them from the server. This results in substantially reduced load times, trip requests and far lower server and network load. </w:t>
      </w:r>
    </w:p>
    <w:p w14:paraId="5E99D63C" w14:textId="77777777" w:rsidR="007C7218" w:rsidRDefault="007C7218" w:rsidP="00B153E1"/>
    <w:p w14:paraId="33ED9E14" w14:textId="34A57946" w:rsidR="007C7218" w:rsidRDefault="007C7218" w:rsidP="00B153E1">
      <w:r>
        <w:t xml:space="preserve">In this framework, the only things that should be requested each load from the server should be the html, if the custom </w:t>
      </w:r>
      <w:proofErr w:type="spellStart"/>
      <w:r>
        <w:t>css</w:t>
      </w:r>
      <w:proofErr w:type="spellEnd"/>
      <w:r>
        <w:t xml:space="preserve"> doesn’t change. The only tricky bit with App Cache is that when assets are edited and changed, you need to change their filenames, as well as change their filename </w:t>
      </w:r>
      <w:r w:rsidR="00897CBE">
        <w:t xml:space="preserve">as listed in the App Cache manifest file, in order for the manifest to be aware of the change. If you don’t, browsers will continue to use the old local version, instead of updating their local cache with the new remote version. </w:t>
      </w:r>
    </w:p>
    <w:p w14:paraId="2FFA6946" w14:textId="77777777" w:rsidR="00897CBE" w:rsidRDefault="00897CBE" w:rsidP="00B153E1"/>
    <w:p w14:paraId="4B2A39E9" w14:textId="056ADA0C" w:rsidR="00897CBE" w:rsidRDefault="00897CBE" w:rsidP="00B153E1">
      <w:r>
        <w:t>This is usuall</w:t>
      </w:r>
      <w:r w:rsidR="006C4DBD">
        <w:t>y done using filename version naming schemes</w:t>
      </w:r>
      <w:r>
        <w:t>, such as banana-1.0.1.appcache.jpg. I just inserte</w:t>
      </w:r>
      <w:r w:rsidR="006C4DBD">
        <w:t>d app cache in the example name</w:t>
      </w:r>
      <w:r>
        <w:t xml:space="preserve"> so that I will notice and remember it is being handled by the app cache and should be changing the filename on each change accordingly. While this naming scheme change is a bit tedious, only implement app cache after you have a solid and tested version of the code locked down, and app cache will make sure it is loaded extremely fast and server-light.</w:t>
      </w:r>
    </w:p>
    <w:p w14:paraId="14AC9474" w14:textId="77777777" w:rsidR="007C7218" w:rsidRDefault="007C7218" w:rsidP="00B153E1"/>
    <w:p w14:paraId="24971F43" w14:textId="77777777" w:rsidR="005665FF" w:rsidRDefault="005665FF" w:rsidP="00B153E1">
      <w:r>
        <w:t xml:space="preserve">See: </w:t>
      </w:r>
    </w:p>
    <w:p w14:paraId="3067768F" w14:textId="5497034A" w:rsidR="00B153E1" w:rsidRDefault="005665FF" w:rsidP="00B153E1">
      <w:hyperlink r:id="rId25" w:history="1">
        <w:r w:rsidRPr="005E4522">
          <w:rPr>
            <w:rStyle w:val="Hyperlink"/>
            <w:rFonts w:ascii="Open Sans" w:hAnsi="Open Sans"/>
            <w:sz w:val="24"/>
          </w:rPr>
          <w:t>http://www.html5rocks.com/en/tutorials/appcache/beginner/</w:t>
        </w:r>
      </w:hyperlink>
    </w:p>
    <w:p w14:paraId="3E2533F9" w14:textId="77777777" w:rsidR="005665FF" w:rsidRPr="00B153E1" w:rsidRDefault="005665FF" w:rsidP="00B153E1"/>
    <w:p w14:paraId="38AB5790" w14:textId="783C1368" w:rsidR="00704148" w:rsidRDefault="00704148" w:rsidP="009D14C0">
      <w:pPr>
        <w:pStyle w:val="Heading2"/>
      </w:pPr>
      <w:bookmarkStart w:id="20" w:name="_Toc217377526"/>
      <w:r>
        <w:t xml:space="preserve">Concatenation &amp; </w:t>
      </w:r>
      <w:r w:rsidR="009F3497">
        <w:t>M</w:t>
      </w:r>
      <w:r>
        <w:t>inification</w:t>
      </w:r>
      <w:bookmarkEnd w:id="20"/>
    </w:p>
    <w:p w14:paraId="1D2A6493" w14:textId="77777777" w:rsidR="00B710D3" w:rsidRDefault="002C08E0" w:rsidP="002C08E0">
      <w:r>
        <w:t xml:space="preserve">Concatenation &amp; </w:t>
      </w:r>
      <w:r w:rsidR="009F3497">
        <w:t>M</w:t>
      </w:r>
      <w:r>
        <w:t xml:space="preserve">inification can help load times, user-perceived performance, and server load in big ways. </w:t>
      </w:r>
    </w:p>
    <w:p w14:paraId="6E7BA8C7" w14:textId="77777777" w:rsidR="00B710D3" w:rsidRDefault="00B710D3" w:rsidP="002C08E0"/>
    <w:p w14:paraId="1906BB7A" w14:textId="77777777" w:rsidR="00B710D3" w:rsidRDefault="002C08E0" w:rsidP="002C08E0">
      <w:r>
        <w:t xml:space="preserve">Concatenating all global framework CSS </w:t>
      </w:r>
      <w:r w:rsidR="009F3497">
        <w:t xml:space="preserve">or JS </w:t>
      </w:r>
      <w:r>
        <w:t xml:space="preserve">into one file prevents additional server request trips, and </w:t>
      </w:r>
      <w:r w:rsidR="009F3497">
        <w:t xml:space="preserve">makes all CSS or JS cached into one resource as well. </w:t>
      </w:r>
    </w:p>
    <w:p w14:paraId="356A7EBA" w14:textId="77777777" w:rsidR="00B710D3" w:rsidRDefault="00B710D3" w:rsidP="002C08E0"/>
    <w:p w14:paraId="3C0D8056" w14:textId="5B46E686" w:rsidR="002C08E0" w:rsidRDefault="009F3497" w:rsidP="002C08E0">
      <w:r>
        <w:t xml:space="preserve">Minification </w:t>
      </w:r>
      <w:r w:rsidR="00775186">
        <w:t xml:space="preserve">removes whitespace in CSS and JS, and in JS, it can also reduce function and variable names to single or double-character names in deployed code. </w:t>
      </w:r>
      <w:r w:rsidR="00B710D3">
        <w:t>These make the</w:t>
      </w:r>
      <w:r>
        <w:t xml:space="preserve"> resources much smaller to transfer, </w:t>
      </w:r>
      <w:r w:rsidR="00B710D3">
        <w:t>while</w:t>
      </w:r>
      <w:r>
        <w:t xml:space="preserve"> keeping the App Cache below its maximum local cache 5MB limit (as of 2012, may change).</w:t>
      </w:r>
    </w:p>
    <w:p w14:paraId="4A069458" w14:textId="77777777" w:rsidR="00B710D3" w:rsidRDefault="00B710D3" w:rsidP="002C08E0"/>
    <w:p w14:paraId="4B09B442" w14:textId="77777777" w:rsidR="00B710D3" w:rsidRDefault="00B710D3" w:rsidP="002C08E0">
      <w:r>
        <w:t>See:</w:t>
      </w:r>
    </w:p>
    <w:p w14:paraId="3FCD428E" w14:textId="4E552C9B" w:rsidR="00B710D3" w:rsidRDefault="00B710D3" w:rsidP="00B710D3">
      <w:pPr>
        <w:pStyle w:val="ListParagraph"/>
        <w:numPr>
          <w:ilvl w:val="0"/>
          <w:numId w:val="16"/>
        </w:numPr>
      </w:pPr>
      <w:proofErr w:type="spellStart"/>
      <w:r>
        <w:t>CodeKit</w:t>
      </w:r>
      <w:proofErr w:type="spellEnd"/>
      <w:r>
        <w:t xml:space="preserve"> [</w:t>
      </w:r>
      <w:hyperlink r:id="rId26" w:history="1">
        <w:r w:rsidRPr="00B710D3">
          <w:rPr>
            <w:rStyle w:val="Hyperlink"/>
            <w:rFonts w:ascii="Open Sans" w:hAnsi="Open Sans"/>
            <w:sz w:val="24"/>
          </w:rPr>
          <w:t>http://incident57.com/codekit/</w:t>
        </w:r>
      </w:hyperlink>
      <w:r>
        <w:t>]</w:t>
      </w:r>
    </w:p>
    <w:p w14:paraId="082DF73B" w14:textId="1CB68DBC" w:rsidR="00B710D3" w:rsidRDefault="00B710D3" w:rsidP="00B710D3">
      <w:pPr>
        <w:pStyle w:val="ListParagraph"/>
        <w:numPr>
          <w:ilvl w:val="0"/>
          <w:numId w:val="16"/>
        </w:numPr>
      </w:pPr>
      <w:r>
        <w:t>Uglify.js [</w:t>
      </w:r>
      <w:hyperlink r:id="rId27" w:history="1">
        <w:r w:rsidRPr="00B710D3">
          <w:rPr>
            <w:rStyle w:val="Hyperlink"/>
            <w:rFonts w:ascii="Open Sans" w:hAnsi="Open Sans"/>
            <w:sz w:val="24"/>
          </w:rPr>
          <w:t>https://github.com/mishoo/UglifyJS</w:t>
        </w:r>
      </w:hyperlink>
      <w:r>
        <w:t xml:space="preserve">] </w:t>
      </w:r>
    </w:p>
    <w:p w14:paraId="7975E2DC" w14:textId="49DE1AFB" w:rsidR="00B710D3" w:rsidRDefault="00B710D3" w:rsidP="00B710D3">
      <w:pPr>
        <w:pStyle w:val="ListParagraph"/>
        <w:numPr>
          <w:ilvl w:val="0"/>
          <w:numId w:val="16"/>
        </w:numPr>
      </w:pPr>
      <w:proofErr w:type="spellStart"/>
      <w:r>
        <w:t>google</w:t>
      </w:r>
      <w:proofErr w:type="spellEnd"/>
      <w:r>
        <w:t xml:space="preserve"> closure compiler [</w:t>
      </w:r>
      <w:hyperlink r:id="rId28" w:history="1">
        <w:r w:rsidRPr="00B710D3">
          <w:rPr>
            <w:rStyle w:val="Hyperlink"/>
            <w:rFonts w:ascii="Open Sans" w:hAnsi="Open Sans"/>
            <w:sz w:val="24"/>
          </w:rPr>
          <w:t>https://developers.google.com/closure/compiler/%5D</w:t>
        </w:r>
      </w:hyperlink>
      <w:r>
        <w:t>]</w:t>
      </w:r>
    </w:p>
    <w:p w14:paraId="18EB7D16" w14:textId="77777777" w:rsidR="00B710D3" w:rsidRPr="002C08E0" w:rsidRDefault="00B710D3" w:rsidP="002C08E0"/>
    <w:p w14:paraId="4731DA96" w14:textId="5E9B995D" w:rsidR="00FC0EE7" w:rsidRDefault="00704148" w:rsidP="00FC0EE7">
      <w:pPr>
        <w:pStyle w:val="Heading2"/>
      </w:pPr>
      <w:bookmarkStart w:id="21" w:name="_Toc217377527"/>
      <w:r>
        <w:t>Data URI-encoding and embedding of interface images</w:t>
      </w:r>
      <w:bookmarkEnd w:id="21"/>
    </w:p>
    <w:p w14:paraId="6DDD8E09" w14:textId="59C6BF61" w:rsidR="00FC0EE7" w:rsidRDefault="00FC0EE7" w:rsidP="005D1F45">
      <w:r>
        <w:t xml:space="preserve">Data URI-encoding is a great way to reduce server round-trip counts. It consists of embedding the image data directly into the CSS or HTML files, rather than referencing them as external and separate files. There are a couple of drawbacks though, so it is important to know where it is most appropriately used. It works best when images are rarely changed, not very large, and few in number. </w:t>
      </w:r>
      <w:r w:rsidR="00F7281F">
        <w:t>Once an image is embedded into the CSS or HTML, it will be cached and referenced as part of that document, rather than separately, so the images will cost 0 server round trips if done right.</w:t>
      </w:r>
    </w:p>
    <w:p w14:paraId="55E2F776" w14:textId="77777777" w:rsidR="00FC0EE7" w:rsidRDefault="00FC0EE7" w:rsidP="005D1F45"/>
    <w:p w14:paraId="7E5898C7" w14:textId="679EE5CE" w:rsidR="005D1F45" w:rsidRDefault="00FC0EE7" w:rsidP="005D1F45">
      <w:r>
        <w:t>On the responsive framework, we already fit this criteria, with one exception, which I fixed. The footer sprite was just barely too large to work with IE8’s data URI max file size limit, so I remade the sprite, eliminating all unnecessary spacing and then was able to encode it.</w:t>
      </w:r>
    </w:p>
    <w:p w14:paraId="7F3C4BB8" w14:textId="77777777" w:rsidR="00FC0EE7" w:rsidRDefault="00FC0EE7" w:rsidP="005D1F45"/>
    <w:p w14:paraId="3C47B74B" w14:textId="4B754E15" w:rsidR="00D96311" w:rsidRDefault="00D96311" w:rsidP="005D1F45">
      <w:r>
        <w:t>I created a re-usable CSS class for each image data URI, so that it would only be embedded once, and referenced multiple times within a file where called, rather than embedded multiple times in each call.</w:t>
      </w:r>
      <w:r w:rsidR="0037556B">
        <w:t xml:space="preserve"> This eliminated all image server requests, while only adding a small overhead in file size to the documents they were embedded in.</w:t>
      </w:r>
      <w:r w:rsidR="00AD230A">
        <w:t xml:space="preserve"> Since HTML data URI’s have no known fallback for unsupported browsers, I turned all &lt;</w:t>
      </w:r>
      <w:proofErr w:type="spellStart"/>
      <w:r w:rsidR="00AD230A">
        <w:t>img</w:t>
      </w:r>
      <w:proofErr w:type="spellEnd"/>
      <w:r w:rsidR="00AD230A">
        <w:t>&gt; elements into background-images of other supported elements to use the data URI technique.</w:t>
      </w:r>
    </w:p>
    <w:p w14:paraId="68701875" w14:textId="77777777" w:rsidR="00FC0EE7" w:rsidRDefault="00FC0EE7" w:rsidP="005D1F45"/>
    <w:p w14:paraId="6F431ADF" w14:textId="290ECBAA" w:rsidR="005D1F45" w:rsidRDefault="005D1F45" w:rsidP="005D1F45">
      <w:r>
        <w:t>See:</w:t>
      </w:r>
    </w:p>
    <w:p w14:paraId="7C6AD232" w14:textId="3E3E7D45" w:rsidR="005D1F45" w:rsidRDefault="005D1F45" w:rsidP="005D1F45">
      <w:hyperlink r:id="rId29" w:history="1">
        <w:r w:rsidRPr="005E4522">
          <w:rPr>
            <w:rStyle w:val="Hyperlink"/>
            <w:rFonts w:ascii="Open Sans" w:hAnsi="Open Sans"/>
            <w:sz w:val="24"/>
          </w:rPr>
          <w:t>http://css-tricks.com/data-uris/</w:t>
        </w:r>
      </w:hyperlink>
    </w:p>
    <w:p w14:paraId="3CDEC840" w14:textId="77777777" w:rsidR="005D1F45" w:rsidRPr="005D1F45" w:rsidRDefault="005D1F45" w:rsidP="005D1F45"/>
    <w:p w14:paraId="5F4B3775" w14:textId="5EEAB601" w:rsidR="000608E8" w:rsidRDefault="000608E8" w:rsidP="002109D0">
      <w:pPr>
        <w:pStyle w:val="Heading2"/>
      </w:pPr>
      <w:bookmarkStart w:id="22" w:name="_Toc217377528"/>
      <w:r>
        <w:t xml:space="preserve">Google CDN for </w:t>
      </w:r>
      <w:proofErr w:type="spellStart"/>
      <w:r>
        <w:t>jQuery</w:t>
      </w:r>
      <w:bookmarkEnd w:id="22"/>
      <w:proofErr w:type="spellEnd"/>
    </w:p>
    <w:p w14:paraId="198C2FB4" w14:textId="3AD1733A" w:rsidR="00102CE1" w:rsidRDefault="00102CE1" w:rsidP="00102CE1">
      <w:r>
        <w:t xml:space="preserve">“The Google CDN version of </w:t>
      </w:r>
      <w:proofErr w:type="spellStart"/>
      <w:r>
        <w:t>jQuery</w:t>
      </w:r>
      <w:proofErr w:type="spellEnd"/>
      <w:r>
        <w:t xml:space="preserve"> JavaScript library is referenced towards the bottom of the page using a protocol-independent path. A local fallback of </w:t>
      </w:r>
      <w:proofErr w:type="spellStart"/>
      <w:r>
        <w:t>jQuery</w:t>
      </w:r>
      <w:proofErr w:type="spellEnd"/>
      <w:r>
        <w:t xml:space="preserve"> is included for rare instances when the CDN version might not be available, and to facilitate offline development.”</w:t>
      </w:r>
    </w:p>
    <w:p w14:paraId="103E5A3B" w14:textId="139ACBAF" w:rsidR="00102CE1" w:rsidRDefault="00102CE1" w:rsidP="00102CE1">
      <w:r>
        <w:t>- HTML5 boilerplate documentation</w:t>
      </w:r>
    </w:p>
    <w:p w14:paraId="7BA18397" w14:textId="77777777" w:rsidR="00813B9F" w:rsidRDefault="00813B9F" w:rsidP="00102CE1"/>
    <w:p w14:paraId="3F23550F" w14:textId="40710E89" w:rsidR="00813B9F" w:rsidRDefault="00813B9F" w:rsidP="00102CE1">
      <w:r>
        <w:t xml:space="preserve">The users may already have the same version of the Google CDN </w:t>
      </w:r>
      <w:proofErr w:type="spellStart"/>
      <w:r>
        <w:t>jQuery</w:t>
      </w:r>
      <w:proofErr w:type="spellEnd"/>
      <w:r>
        <w:t xml:space="preserve"> library in there browser cache from some other site, which means it will already be cached for you before the first load.</w:t>
      </w:r>
    </w:p>
    <w:p w14:paraId="320EDDEA" w14:textId="77777777" w:rsidR="00102CE1" w:rsidRDefault="00102CE1" w:rsidP="00102CE1"/>
    <w:p w14:paraId="6E2772AD" w14:textId="68DF86EA" w:rsidR="00102CE1" w:rsidRDefault="00102CE1" w:rsidP="00102CE1">
      <w:r>
        <w:t>See:</w:t>
      </w:r>
    </w:p>
    <w:p w14:paraId="7A6752C7" w14:textId="54E613A3" w:rsidR="00102CE1" w:rsidRDefault="00102CE1" w:rsidP="00102CE1">
      <w:hyperlink r:id="rId30" w:history="1">
        <w:r w:rsidRPr="005E4522">
          <w:rPr>
            <w:rStyle w:val="Hyperlink"/>
            <w:rFonts w:ascii="Open Sans" w:hAnsi="Open Sans"/>
            <w:sz w:val="24"/>
          </w:rPr>
          <w:t>https://github.com/h5bp/html5-boilerplate/blob/v4.0.2/doc/html.md#google-cdn-for-jquery</w:t>
        </w:r>
      </w:hyperlink>
    </w:p>
    <w:p w14:paraId="639B7BD6" w14:textId="76FE50D8" w:rsidR="000608E8" w:rsidRDefault="000608E8" w:rsidP="002109D0">
      <w:pPr>
        <w:pStyle w:val="Heading2"/>
      </w:pPr>
      <w:bookmarkStart w:id="23" w:name="_Toc217377529"/>
      <w:r>
        <w:t>Google Analytics Tracking Code (</w:t>
      </w:r>
      <w:proofErr w:type="spellStart"/>
      <w:r>
        <w:t>Async</w:t>
      </w:r>
      <w:proofErr w:type="spellEnd"/>
      <w:r>
        <w:t xml:space="preserve"> loader version)</w:t>
      </w:r>
      <w:bookmarkEnd w:id="23"/>
    </w:p>
    <w:p w14:paraId="4C1B45CD" w14:textId="5E5C00AE" w:rsidR="00D83FA8" w:rsidRDefault="00F81519" w:rsidP="00D83FA8">
      <w:r>
        <w:t>“An optimized version of the latest Google Analytics tracking code is included. If you place this script near the bottom of the page, it will not count users who didn’t load the page completely</w:t>
      </w:r>
      <w:r w:rsidR="00C77ED4">
        <w:t>.”</w:t>
      </w:r>
    </w:p>
    <w:p w14:paraId="0A92EF87" w14:textId="4E7E75D3" w:rsidR="00C77ED4" w:rsidRDefault="00C77ED4" w:rsidP="00D83FA8">
      <w:r>
        <w:t>- HTML5 Boilerplate documentation</w:t>
      </w:r>
    </w:p>
    <w:p w14:paraId="3D551587" w14:textId="77777777" w:rsidR="00935AA5" w:rsidRDefault="00935AA5" w:rsidP="00D83FA8"/>
    <w:p w14:paraId="46D84C46" w14:textId="5DAC8037" w:rsidR="00935AA5" w:rsidRDefault="00935AA5" w:rsidP="00D83FA8">
      <w:r>
        <w:t xml:space="preserve">The asynchronous load script version here will not block or delay the </w:t>
      </w:r>
      <w:proofErr w:type="spellStart"/>
      <w:r>
        <w:t>document.ready</w:t>
      </w:r>
      <w:proofErr w:type="spellEnd"/>
      <w:r>
        <w:t xml:space="preserve"> or </w:t>
      </w:r>
      <w:proofErr w:type="spellStart"/>
      <w:r>
        <w:t>window.onload</w:t>
      </w:r>
      <w:proofErr w:type="spellEnd"/>
      <w:r>
        <w:t xml:space="preserve"> events</w:t>
      </w:r>
      <w:r w:rsidR="002C4DCC">
        <w:t xml:space="preserve"> from triggering</w:t>
      </w:r>
      <w:r>
        <w:t xml:space="preserve">, unlike normal &lt;script </w:t>
      </w:r>
      <w:proofErr w:type="spellStart"/>
      <w:r>
        <w:t>src</w:t>
      </w:r>
      <w:proofErr w:type="spellEnd"/>
      <w:r>
        <w:t>=””&gt; imports and scripts.</w:t>
      </w:r>
    </w:p>
    <w:p w14:paraId="4D519B98" w14:textId="77777777" w:rsidR="00D83FA8" w:rsidRDefault="00D83FA8" w:rsidP="00D83FA8"/>
    <w:p w14:paraId="465E3B4A" w14:textId="577BE893" w:rsidR="00D83FA8" w:rsidRDefault="00D83FA8" w:rsidP="00D83FA8">
      <w:r>
        <w:t>See:</w:t>
      </w:r>
    </w:p>
    <w:p w14:paraId="281562CC" w14:textId="5E325607" w:rsidR="00D83FA8" w:rsidRDefault="00D83FA8" w:rsidP="00D83FA8">
      <w:hyperlink r:id="rId31" w:history="1">
        <w:r w:rsidRPr="005E4522">
          <w:rPr>
            <w:rStyle w:val="Hyperlink"/>
            <w:rFonts w:ascii="Open Sans" w:hAnsi="Open Sans"/>
            <w:sz w:val="24"/>
          </w:rPr>
          <w:t>https://github.com/h5bp/html5-boilerplate/blob/v4.0.2/doc/html.md#google-analytics-tracking-code</w:t>
        </w:r>
      </w:hyperlink>
    </w:p>
    <w:p w14:paraId="2EAD61DD" w14:textId="77777777" w:rsidR="00D83FA8" w:rsidRPr="00D83FA8" w:rsidRDefault="00D83FA8" w:rsidP="00D83FA8"/>
    <w:p w14:paraId="6D552877" w14:textId="11253E58" w:rsidR="000608E8" w:rsidRDefault="000608E8" w:rsidP="002109D0">
      <w:pPr>
        <w:pStyle w:val="Heading2"/>
      </w:pPr>
      <w:bookmarkStart w:id="24" w:name="_Toc217377530"/>
      <w:r>
        <w:t>Load scripts after body content</w:t>
      </w:r>
      <w:bookmarkEnd w:id="24"/>
    </w:p>
    <w:p w14:paraId="5DC63808" w14:textId="77777777" w:rsidR="007D77D9" w:rsidRDefault="008E7BD7" w:rsidP="008E7BD7">
      <w:r>
        <w:t xml:space="preserve">If you are going to use </w:t>
      </w:r>
      <w:proofErr w:type="spellStart"/>
      <w:r>
        <w:t>javascript</w:t>
      </w:r>
      <w:proofErr w:type="spellEnd"/>
      <w:r>
        <w:t xml:space="preserve"> on your web app, you will have faster user-perceived performance if you load it after all the body content. Because </w:t>
      </w:r>
      <w:proofErr w:type="spellStart"/>
      <w:r>
        <w:t>javascript</w:t>
      </w:r>
      <w:proofErr w:type="spellEnd"/>
      <w:r>
        <w:t xml:space="preserve"> </w:t>
      </w:r>
      <w:r w:rsidR="00A17489">
        <w:t xml:space="preserve">imports and script code are “blocking” (must request, receive, and execute before page load can continue below it), it is important to have </w:t>
      </w:r>
      <w:r w:rsidR="007D77D9">
        <w:t xml:space="preserve">all of your body content loaded already. </w:t>
      </w:r>
    </w:p>
    <w:p w14:paraId="47B4C626" w14:textId="77777777" w:rsidR="007D77D9" w:rsidRDefault="007D77D9" w:rsidP="008E7BD7"/>
    <w:p w14:paraId="3A280E48" w14:textId="77777777" w:rsidR="007D77D9" w:rsidRDefault="007D77D9" w:rsidP="008E7BD7">
      <w:r>
        <w:t>This will help</w:t>
      </w:r>
      <w:r w:rsidR="00A17489">
        <w:t xml:space="preserve"> prevent a “</w:t>
      </w:r>
      <w:r w:rsidR="00B43456">
        <w:t>FOUC” (</w:t>
      </w:r>
      <w:r w:rsidR="00A17489">
        <w:t>flash of unformatted code</w:t>
      </w:r>
      <w:r w:rsidR="00B43456">
        <w:t>)</w:t>
      </w:r>
      <w:r w:rsidR="00A17489">
        <w:t>, or serious load-blocking delays to your users.</w:t>
      </w:r>
      <w:r>
        <w:t xml:space="preserve"> </w:t>
      </w:r>
    </w:p>
    <w:p w14:paraId="70663BFA" w14:textId="77777777" w:rsidR="00784B82" w:rsidRDefault="00784B82" w:rsidP="008E7BD7"/>
    <w:p w14:paraId="6344A263" w14:textId="77777777" w:rsidR="007D77D9" w:rsidRDefault="007D77D9" w:rsidP="008E7BD7">
      <w:r>
        <w:t xml:space="preserve">See: </w:t>
      </w:r>
    </w:p>
    <w:p w14:paraId="0B5DEDC0" w14:textId="36974F4E" w:rsidR="007D77D9" w:rsidRDefault="007D77D9" w:rsidP="008E7BD7">
      <w:hyperlink r:id="rId32" w:history="1">
        <w:r w:rsidRPr="005E4522">
          <w:rPr>
            <w:rStyle w:val="Hyperlink"/>
            <w:rFonts w:ascii="Open Sans" w:hAnsi="Open Sans"/>
            <w:sz w:val="24"/>
          </w:rPr>
          <w:t>http://developer.yahoo.com/performance/rules.html#js_bottom</w:t>
        </w:r>
      </w:hyperlink>
    </w:p>
    <w:p w14:paraId="5195070A" w14:textId="5B168E4C" w:rsidR="008E7BD7" w:rsidRDefault="007D77D9" w:rsidP="008E7BD7">
      <w:hyperlink r:id="rId33" w:history="1">
        <w:r w:rsidRPr="005E4522">
          <w:rPr>
            <w:rStyle w:val="Hyperlink"/>
            <w:rFonts w:ascii="Open Sans" w:hAnsi="Open Sans"/>
            <w:sz w:val="24"/>
          </w:rPr>
          <w:t>http://paulirish.com/2009/avoiding-the-fouc-v3/</w:t>
        </w:r>
      </w:hyperlink>
      <w:r>
        <w:t xml:space="preserve"> </w:t>
      </w:r>
    </w:p>
    <w:p w14:paraId="6F8E5460" w14:textId="77777777" w:rsidR="002C4E18" w:rsidRDefault="002C4E18" w:rsidP="008E7BD7"/>
    <w:p w14:paraId="4247DC70" w14:textId="10E0862D" w:rsidR="002C4E18" w:rsidRDefault="00894D95" w:rsidP="002C4E18">
      <w:pPr>
        <w:pStyle w:val="Heading2"/>
      </w:pPr>
      <w:bookmarkStart w:id="25" w:name="_Toc217377531"/>
      <w:r>
        <w:t>Keep components under 25K</w:t>
      </w:r>
      <w:bookmarkEnd w:id="25"/>
    </w:p>
    <w:p w14:paraId="1D2DB4D3" w14:textId="47D96F3E" w:rsidR="00D028D8" w:rsidRDefault="00D028D8" w:rsidP="00894D95">
      <w:r>
        <w:t>iPhone is specified to not automatically cache components bigger than 25K.</w:t>
      </w:r>
    </w:p>
    <w:p w14:paraId="7D7EB8D2" w14:textId="77777777" w:rsidR="00D028D8" w:rsidRDefault="00D028D8" w:rsidP="00894D95"/>
    <w:p w14:paraId="066388BE" w14:textId="77777777" w:rsidR="00894D95" w:rsidRDefault="00894D95" w:rsidP="00894D95">
      <w:r>
        <w:t xml:space="preserve">See: </w:t>
      </w:r>
    </w:p>
    <w:p w14:paraId="091F4D2E" w14:textId="33818AD6" w:rsidR="00894D95" w:rsidRDefault="00894D95" w:rsidP="00894D95">
      <w:hyperlink r:id="rId34" w:history="1">
        <w:r w:rsidRPr="005E4522">
          <w:rPr>
            <w:rStyle w:val="Hyperlink"/>
            <w:rFonts w:ascii="Open Sans" w:hAnsi="Open Sans"/>
            <w:sz w:val="24"/>
          </w:rPr>
          <w:t>http://developer.yahoo.com/performance/rules.html#under25</w:t>
        </w:r>
      </w:hyperlink>
    </w:p>
    <w:p w14:paraId="7EDB08ED" w14:textId="0E4C4FA4" w:rsidR="00D028D8" w:rsidRDefault="00D028D8" w:rsidP="00894D95">
      <w:hyperlink r:id="rId35" w:history="1">
        <w:r w:rsidRPr="005E4522">
          <w:rPr>
            <w:rStyle w:val="Hyperlink"/>
            <w:rFonts w:ascii="Open Sans" w:hAnsi="Open Sans"/>
            <w:sz w:val="24"/>
          </w:rPr>
          <w:t>http://yuiblog.com/blog/2008/02/06/iphone-cacheability/</w:t>
        </w:r>
      </w:hyperlink>
    </w:p>
    <w:p w14:paraId="7904AA0F" w14:textId="77777777" w:rsidR="00066835" w:rsidRDefault="00066835" w:rsidP="008E7BD7"/>
    <w:p w14:paraId="7135C9E2" w14:textId="7D88321D" w:rsidR="00BA2130" w:rsidRDefault="00BA2130" w:rsidP="00CB3572">
      <w:pPr>
        <w:pStyle w:val="Heading1"/>
      </w:pPr>
      <w:bookmarkStart w:id="26" w:name="_Toc217377532"/>
      <w:r>
        <w:t>Server-side performance optimizations:</w:t>
      </w:r>
      <w:bookmarkEnd w:id="26"/>
    </w:p>
    <w:p w14:paraId="378ED4D8" w14:textId="5745A7FF" w:rsidR="00BA2130" w:rsidRDefault="000503FA" w:rsidP="002C4E18">
      <w:pPr>
        <w:pStyle w:val="Heading2"/>
      </w:pPr>
      <w:bookmarkStart w:id="27" w:name="_Toc217377533"/>
      <w:r>
        <w:t>Add expires headers</w:t>
      </w:r>
      <w:bookmarkEnd w:id="27"/>
    </w:p>
    <w:p w14:paraId="62082BBB" w14:textId="60385EBF" w:rsidR="00F62155" w:rsidRDefault="00DD4CBD" w:rsidP="00F62155">
      <w:r>
        <w:t xml:space="preserve">Specify the “freshness lifetime” of resources, in order to better leverage browser caching implicitly. These include the Expires, Cache-Control: max-age, Last-Modified, and </w:t>
      </w:r>
      <w:proofErr w:type="spellStart"/>
      <w:r>
        <w:t>ETag</w:t>
      </w:r>
      <w:proofErr w:type="spellEnd"/>
      <w:r>
        <w:t xml:space="preserve"> header information.</w:t>
      </w:r>
    </w:p>
    <w:p w14:paraId="6E82A12A" w14:textId="77777777" w:rsidR="00F62155" w:rsidRPr="00F62155" w:rsidRDefault="00F62155" w:rsidP="00F62155"/>
    <w:p w14:paraId="22483B0F" w14:textId="77777777" w:rsidR="00F62155" w:rsidRDefault="00F62155" w:rsidP="00F62155">
      <w:r>
        <w:t xml:space="preserve">See: </w:t>
      </w:r>
    </w:p>
    <w:p w14:paraId="7935A0E4" w14:textId="38DB4318" w:rsidR="00F62155" w:rsidRDefault="00F62155" w:rsidP="00F62155">
      <w:hyperlink r:id="rId36" w:history="1">
        <w:r w:rsidRPr="005E4522">
          <w:rPr>
            <w:rStyle w:val="Hyperlink"/>
            <w:rFonts w:ascii="Open Sans" w:hAnsi="Open Sans"/>
            <w:sz w:val="24"/>
          </w:rPr>
          <w:t>https://developers.google.com/speed/docs/best-practices/caching</w:t>
        </w:r>
      </w:hyperlink>
    </w:p>
    <w:p w14:paraId="6ED4A478" w14:textId="77777777" w:rsidR="00F62155" w:rsidRPr="00F62155" w:rsidRDefault="00F62155" w:rsidP="00F62155"/>
    <w:p w14:paraId="399F50BB" w14:textId="13ED6B81" w:rsidR="000503FA" w:rsidRDefault="000503FA" w:rsidP="002C4E18">
      <w:pPr>
        <w:pStyle w:val="Heading2"/>
      </w:pPr>
      <w:bookmarkStart w:id="28" w:name="_Toc217377534"/>
      <w:r>
        <w:t xml:space="preserve">Compress components with </w:t>
      </w:r>
      <w:proofErr w:type="spellStart"/>
      <w:r>
        <w:t>gzip</w:t>
      </w:r>
      <w:bookmarkEnd w:id="28"/>
      <w:proofErr w:type="spellEnd"/>
    </w:p>
    <w:p w14:paraId="21E93B64" w14:textId="38B87C56" w:rsidR="00B405BF" w:rsidRDefault="00B405BF" w:rsidP="00B405BF">
      <w:r>
        <w:t xml:space="preserve">Servers can be configured to automatically </w:t>
      </w:r>
      <w:proofErr w:type="spellStart"/>
      <w:r>
        <w:t>gzip</w:t>
      </w:r>
      <w:proofErr w:type="spellEnd"/>
      <w:r>
        <w:t xml:space="preserve"> components before transferring them to the client’s browser. This can result in big reductions in transfer time, size and server-load for all assets.</w:t>
      </w:r>
    </w:p>
    <w:p w14:paraId="0B982E51" w14:textId="77777777" w:rsidR="00B405BF" w:rsidRDefault="00B405BF" w:rsidP="00B405BF"/>
    <w:p w14:paraId="248C1F69" w14:textId="7576A15D" w:rsidR="00B405BF" w:rsidRDefault="00B405BF" w:rsidP="00B405BF">
      <w:r>
        <w:t>See:</w:t>
      </w:r>
    </w:p>
    <w:p w14:paraId="2E9DC40B" w14:textId="58F09DF9" w:rsidR="00B405BF" w:rsidRDefault="00B405BF" w:rsidP="00B405BF">
      <w:hyperlink r:id="rId37" w:history="1">
        <w:r w:rsidRPr="005E4522">
          <w:rPr>
            <w:rStyle w:val="Hyperlink"/>
            <w:rFonts w:ascii="Open Sans" w:hAnsi="Open Sans"/>
            <w:sz w:val="24"/>
          </w:rPr>
          <w:t>http://developer.yahoo.com/performance/rules.html#gzip</w:t>
        </w:r>
      </w:hyperlink>
    </w:p>
    <w:p w14:paraId="326624BC" w14:textId="77777777" w:rsidR="00B405BF" w:rsidRPr="00B405BF" w:rsidRDefault="00B405BF" w:rsidP="00B405BF"/>
    <w:p w14:paraId="3EB04F7C" w14:textId="0CE624BD" w:rsidR="002C4E18" w:rsidRDefault="00C60097" w:rsidP="002C4E18">
      <w:pPr>
        <w:pStyle w:val="Heading2"/>
      </w:pPr>
      <w:bookmarkStart w:id="29" w:name="_Toc217377535"/>
      <w:r>
        <w:t xml:space="preserve">Use CDN for static assets (images, </w:t>
      </w:r>
      <w:proofErr w:type="spellStart"/>
      <w:r>
        <w:t>js</w:t>
      </w:r>
      <w:proofErr w:type="spellEnd"/>
      <w:r>
        <w:t xml:space="preserve">, </w:t>
      </w:r>
      <w:proofErr w:type="spellStart"/>
      <w:r>
        <w:t>css</w:t>
      </w:r>
      <w:proofErr w:type="spellEnd"/>
      <w:r>
        <w:t>, etc.)</w:t>
      </w:r>
      <w:bookmarkEnd w:id="29"/>
    </w:p>
    <w:p w14:paraId="741C0E38" w14:textId="5D23903C" w:rsidR="002C4E18" w:rsidRPr="002C4E18" w:rsidRDefault="002C4E18" w:rsidP="002C4E18">
      <w:r>
        <w:t>Using a content delivery network like Akamai gives all users around the globe access to your assets from a nearby server location, rather than routing all the way to your server. Not only does it relieve most high-weight traffic to your servers, but it does so in a globally-scalable way. They manage the servers to cache aggressively in order to make things as fast as possible for the users and their servers. Having static assets on multiple domains also aids in the parallel-downloading to the user’s browsers, since browsers usually have a max number of parallel connections to each given domain.</w:t>
      </w:r>
    </w:p>
    <w:p w14:paraId="75681266" w14:textId="746A04D7" w:rsidR="000503FA" w:rsidRDefault="00C60097" w:rsidP="002C4E18">
      <w:pPr>
        <w:pStyle w:val="Heading2"/>
      </w:pPr>
      <w:bookmarkStart w:id="30" w:name="_Toc217377536"/>
      <w:r>
        <w:t xml:space="preserve">Use cookie-free </w:t>
      </w:r>
      <w:r w:rsidR="000503FA">
        <w:t>domain for static assets</w:t>
      </w:r>
      <w:bookmarkEnd w:id="30"/>
    </w:p>
    <w:p w14:paraId="189184DA" w14:textId="6C6B6854" w:rsidR="002C4E18" w:rsidRDefault="002C4E18" w:rsidP="002C4E18">
      <w:r>
        <w:t xml:space="preserve">Static assets like images, </w:t>
      </w:r>
      <w:proofErr w:type="spellStart"/>
      <w:r>
        <w:t>js</w:t>
      </w:r>
      <w:proofErr w:type="spellEnd"/>
      <w:r>
        <w:t xml:space="preserve">, and </w:t>
      </w:r>
      <w:proofErr w:type="spellStart"/>
      <w:r>
        <w:t>css</w:t>
      </w:r>
      <w:proofErr w:type="spellEnd"/>
      <w:r>
        <w:t xml:space="preserve"> will never have cookies, so you should avoid the complication and excess round-trips of cookie detection and handling when dealing with them. If you set up a cookie-free asset management subdomain, like assets.byui.edu, it will increase parallel-</w:t>
      </w:r>
      <w:proofErr w:type="spellStart"/>
      <w:r>
        <w:t>ization</w:t>
      </w:r>
      <w:proofErr w:type="spellEnd"/>
      <w:r>
        <w:t xml:space="preserve"> and reduce cookie detection overhead on these assets and their header requests.</w:t>
      </w:r>
    </w:p>
    <w:p w14:paraId="21A26A80" w14:textId="77777777" w:rsidR="002C4E18" w:rsidRDefault="002C4E18" w:rsidP="002C4E18"/>
    <w:p w14:paraId="0E252027" w14:textId="77777777" w:rsidR="002C4E18" w:rsidRDefault="002C4E18" w:rsidP="002C4E18">
      <w:r>
        <w:t xml:space="preserve">See: </w:t>
      </w:r>
    </w:p>
    <w:p w14:paraId="02208B0E" w14:textId="414F4186" w:rsidR="002C4E18" w:rsidRDefault="002C4E18" w:rsidP="002C4E18">
      <w:hyperlink r:id="rId38" w:history="1">
        <w:r w:rsidRPr="005E4522">
          <w:rPr>
            <w:rStyle w:val="Hyperlink"/>
            <w:rFonts w:ascii="Open Sans" w:hAnsi="Open Sans"/>
            <w:sz w:val="24"/>
          </w:rPr>
          <w:t>http://developer.yahoo.com/performance/rules.html#cookie_free</w:t>
        </w:r>
      </w:hyperlink>
    </w:p>
    <w:p w14:paraId="340D790C" w14:textId="77777777" w:rsidR="002C4E18" w:rsidRPr="002C4E18" w:rsidRDefault="002C4E18" w:rsidP="002C4E18"/>
    <w:p w14:paraId="1F6DE740" w14:textId="77777777" w:rsidR="002C4E18" w:rsidRPr="002C4E18" w:rsidRDefault="002C4E18" w:rsidP="002C4E18"/>
    <w:p w14:paraId="6EDAF8EB" w14:textId="77777777" w:rsidR="00BA2130" w:rsidRDefault="00BA2130" w:rsidP="008E7BD7"/>
    <w:p w14:paraId="42FCEFF8" w14:textId="0E6565AC" w:rsidR="00066835" w:rsidRDefault="00066835" w:rsidP="00CB3572">
      <w:pPr>
        <w:pStyle w:val="Heading1"/>
      </w:pPr>
      <w:bookmarkStart w:id="31" w:name="_Toc217377537"/>
      <w:r>
        <w:t>Additional References</w:t>
      </w:r>
      <w:bookmarkEnd w:id="31"/>
    </w:p>
    <w:p w14:paraId="00F6EB23" w14:textId="08130AAE" w:rsidR="003C195F" w:rsidRDefault="003C195F" w:rsidP="00066835">
      <w:pPr>
        <w:rPr>
          <w:rStyle w:val="Heading2Char"/>
        </w:rPr>
      </w:pPr>
      <w:r>
        <w:rPr>
          <w:rStyle w:val="Heading2Char"/>
        </w:rPr>
        <w:t>Analyze</w:t>
      </w:r>
    </w:p>
    <w:p w14:paraId="72D7CBDD" w14:textId="77777777" w:rsidR="003C195F" w:rsidRDefault="003C195F" w:rsidP="003C195F">
      <w:hyperlink r:id="rId39" w:history="1">
        <w:r w:rsidRPr="005E4522">
          <w:rPr>
            <w:rStyle w:val="Hyperlink"/>
            <w:rFonts w:ascii="Open Sans" w:hAnsi="Open Sans"/>
            <w:sz w:val="24"/>
          </w:rPr>
          <w:t>https://developers.google.com/chrome-developer-tools/</w:t>
        </w:r>
      </w:hyperlink>
    </w:p>
    <w:p w14:paraId="5BB4DAF1" w14:textId="77777777" w:rsidR="003C195F" w:rsidRDefault="003C195F" w:rsidP="003C195F">
      <w:hyperlink r:id="rId40" w:history="1">
        <w:r w:rsidRPr="005E4522">
          <w:rPr>
            <w:rStyle w:val="Hyperlink"/>
            <w:rFonts w:ascii="Open Sans" w:hAnsi="Open Sans"/>
            <w:sz w:val="24"/>
          </w:rPr>
          <w:t>https://developers.google.com/speed/pagespeed/</w:t>
        </w:r>
      </w:hyperlink>
    </w:p>
    <w:p w14:paraId="2A8A5A5F" w14:textId="05FAFB9F" w:rsidR="006133BA" w:rsidRDefault="006133BA" w:rsidP="003C195F">
      <w:hyperlink r:id="rId41" w:history="1">
        <w:r w:rsidRPr="005E4522">
          <w:rPr>
            <w:rStyle w:val="Hyperlink"/>
            <w:rFonts w:ascii="Open Sans" w:hAnsi="Open Sans"/>
            <w:sz w:val="24"/>
          </w:rPr>
          <w:t>http://yslow.org/</w:t>
        </w:r>
      </w:hyperlink>
    </w:p>
    <w:p w14:paraId="0CAC6164" w14:textId="4C6347F1" w:rsidR="006133BA" w:rsidRDefault="006133BA" w:rsidP="003C195F">
      <w:hyperlink r:id="rId42" w:history="1">
        <w:r w:rsidRPr="005E4522">
          <w:rPr>
            <w:rStyle w:val="Hyperlink"/>
            <w:rFonts w:ascii="Open Sans" w:hAnsi="Open Sans"/>
            <w:sz w:val="24"/>
          </w:rPr>
          <w:t>http://getfirebug.com/</w:t>
        </w:r>
      </w:hyperlink>
    </w:p>
    <w:p w14:paraId="7CDF3FAA" w14:textId="128BBDDF" w:rsidR="006133BA" w:rsidRDefault="006133BA" w:rsidP="003C195F">
      <w:hyperlink r:id="rId43" w:history="1">
        <w:r w:rsidRPr="005E4522">
          <w:rPr>
            <w:rStyle w:val="Hyperlink"/>
            <w:rFonts w:ascii="Open Sans" w:hAnsi="Open Sans"/>
            <w:sz w:val="24"/>
          </w:rPr>
          <w:t>http://msdn.microsoft.com/en-us/library/ie/gg589507(v=vs.85).aspx</w:t>
        </w:r>
      </w:hyperlink>
    </w:p>
    <w:p w14:paraId="1F040B9D" w14:textId="793E3B9B" w:rsidR="002D6954" w:rsidRDefault="002D6954" w:rsidP="003C195F">
      <w:pPr>
        <w:pStyle w:val="Heading2"/>
      </w:pPr>
      <w:bookmarkStart w:id="32" w:name="_Toc217377538"/>
      <w:r w:rsidRPr="003C195F">
        <w:t>Performance</w:t>
      </w:r>
      <w:bookmarkEnd w:id="32"/>
    </w:p>
    <w:p w14:paraId="7C8ED3EF" w14:textId="5CE66742" w:rsidR="00066835" w:rsidRDefault="00066835" w:rsidP="00066835">
      <w:hyperlink r:id="rId44" w:history="1">
        <w:r w:rsidRPr="005E4522">
          <w:rPr>
            <w:rStyle w:val="Hyperlink"/>
            <w:rFonts w:ascii="Open Sans" w:hAnsi="Open Sans"/>
            <w:sz w:val="24"/>
          </w:rPr>
          <w:t>http://html5boilerplate.com/</w:t>
        </w:r>
      </w:hyperlink>
    </w:p>
    <w:p w14:paraId="0F80A06B" w14:textId="14D53C1C" w:rsidR="00066835" w:rsidRDefault="00066835" w:rsidP="00066835">
      <w:hyperlink r:id="rId45" w:history="1">
        <w:r w:rsidRPr="005E4522">
          <w:rPr>
            <w:rStyle w:val="Hyperlink"/>
            <w:rFonts w:ascii="Open Sans" w:hAnsi="Open Sans"/>
            <w:sz w:val="24"/>
          </w:rPr>
          <w:t>http://html5boilerplate.com/html5boilerplate.com/dist/mobile/</w:t>
        </w:r>
      </w:hyperlink>
    </w:p>
    <w:p w14:paraId="6CBCC879" w14:textId="5971B826" w:rsidR="00066835" w:rsidRDefault="00066835" w:rsidP="00066835">
      <w:hyperlink r:id="rId46" w:history="1">
        <w:r w:rsidRPr="005E4522">
          <w:rPr>
            <w:rStyle w:val="Hyperlink"/>
            <w:rFonts w:ascii="Open Sans" w:hAnsi="Open Sans"/>
            <w:sz w:val="24"/>
          </w:rPr>
          <w:t>https://developers.google.com/speed/</w:t>
        </w:r>
      </w:hyperlink>
    </w:p>
    <w:p w14:paraId="36C39D09" w14:textId="5652F4BA" w:rsidR="002D6954" w:rsidRDefault="002D6954" w:rsidP="00066835">
      <w:hyperlink r:id="rId47" w:history="1">
        <w:r w:rsidRPr="005E4522">
          <w:rPr>
            <w:rStyle w:val="Hyperlink"/>
            <w:rFonts w:ascii="Open Sans" w:hAnsi="Open Sans"/>
            <w:sz w:val="24"/>
          </w:rPr>
          <w:t>https://developers.google.com/speed/docs/best-practices/rules_intro</w:t>
        </w:r>
      </w:hyperlink>
    </w:p>
    <w:p w14:paraId="5CA9912C" w14:textId="7373943C" w:rsidR="00F6535B" w:rsidRDefault="00F6535B" w:rsidP="00066835">
      <w:hyperlink r:id="rId48" w:history="1">
        <w:r w:rsidRPr="005E4522">
          <w:rPr>
            <w:rStyle w:val="Hyperlink"/>
            <w:rFonts w:ascii="Open Sans" w:hAnsi="Open Sans"/>
            <w:sz w:val="24"/>
          </w:rPr>
          <w:t>http://barkingiguana.com/2009/12/04/simulating-slow-or-laggy-network-connections-in-os-x/</w:t>
        </w:r>
      </w:hyperlink>
    </w:p>
    <w:p w14:paraId="096C21F6" w14:textId="74B6905F" w:rsidR="002D6954" w:rsidRDefault="002D6954" w:rsidP="002D6954">
      <w:pPr>
        <w:pStyle w:val="Heading2"/>
      </w:pPr>
      <w:bookmarkStart w:id="33" w:name="_Toc217377539"/>
      <w:r>
        <w:t>Cross-Browser/Device</w:t>
      </w:r>
      <w:bookmarkEnd w:id="33"/>
    </w:p>
    <w:p w14:paraId="33160F05" w14:textId="478370D1" w:rsidR="002D6954" w:rsidRDefault="002D6954" w:rsidP="00066835">
      <w:hyperlink r:id="rId49" w:history="1">
        <w:r w:rsidRPr="005E4522">
          <w:rPr>
            <w:rStyle w:val="Hyperlink"/>
            <w:rFonts w:ascii="Open Sans" w:hAnsi="Open Sans"/>
            <w:sz w:val="24"/>
          </w:rPr>
          <w:t>http://modernizr.com/</w:t>
        </w:r>
      </w:hyperlink>
    </w:p>
    <w:p w14:paraId="704AF161" w14:textId="061B09C8" w:rsidR="002D6954" w:rsidRDefault="002D6954" w:rsidP="002D6954">
      <w:pPr>
        <w:pStyle w:val="Heading2"/>
      </w:pPr>
      <w:bookmarkStart w:id="34" w:name="_Toc217377540"/>
      <w:r>
        <w:t>Responsive/Mobile Web</w:t>
      </w:r>
      <w:bookmarkEnd w:id="34"/>
    </w:p>
    <w:p w14:paraId="549469D4" w14:textId="28BB029A" w:rsidR="002D6954" w:rsidRDefault="002D6954" w:rsidP="00066835">
      <w:hyperlink r:id="rId50" w:history="1">
        <w:r w:rsidRPr="005E4522">
          <w:rPr>
            <w:rStyle w:val="Hyperlink"/>
            <w:rFonts w:ascii="Open Sans" w:hAnsi="Open Sans"/>
            <w:sz w:val="24"/>
          </w:rPr>
          <w:t>http://css-tricks.com/search-results/?q=responsive</w:t>
        </w:r>
      </w:hyperlink>
    </w:p>
    <w:p w14:paraId="0B911EC3" w14:textId="2020A26E" w:rsidR="002D6954" w:rsidRDefault="002D6954" w:rsidP="00066835">
      <w:hyperlink r:id="rId51" w:history="1">
        <w:r w:rsidRPr="005E4522">
          <w:rPr>
            <w:rStyle w:val="Hyperlink"/>
            <w:rFonts w:ascii="Open Sans" w:hAnsi="Open Sans"/>
            <w:sz w:val="24"/>
          </w:rPr>
          <w:t>http://css-tricks.com/search-results/?q=mobile+web</w:t>
        </w:r>
      </w:hyperlink>
    </w:p>
    <w:p w14:paraId="2EAD2C85" w14:textId="77777777" w:rsidR="002D6954" w:rsidRDefault="002D6954" w:rsidP="00066835"/>
    <w:p w14:paraId="7A1132FC" w14:textId="77777777" w:rsidR="002D6954" w:rsidRPr="00066835" w:rsidRDefault="002D6954" w:rsidP="00066835"/>
    <w:p w14:paraId="157052CD" w14:textId="77777777" w:rsidR="000608E8" w:rsidRPr="000608E8" w:rsidRDefault="000608E8" w:rsidP="000608E8"/>
    <w:p w14:paraId="204C42DB" w14:textId="77777777" w:rsidR="005A5915" w:rsidRPr="005A5915" w:rsidRDefault="005A5915" w:rsidP="005A5915"/>
    <w:p w14:paraId="79FFE629" w14:textId="77777777" w:rsidR="00B2564A" w:rsidRDefault="00B2564A" w:rsidP="000E49E3"/>
    <w:p w14:paraId="689C046D" w14:textId="77777777" w:rsidR="000E49E3" w:rsidRPr="000E49E3" w:rsidRDefault="000E49E3" w:rsidP="000E49E3"/>
    <w:sectPr w:rsidR="000E49E3" w:rsidRPr="000E49E3" w:rsidSect="008B65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en Sans">
    <w:panose1 w:val="020B0606030504020204"/>
    <w:charset w:val="00"/>
    <w:family w:val="auto"/>
    <w:pitch w:val="variable"/>
    <w:sig w:usb0="E00002EF" w:usb1="4000205B" w:usb2="00000028" w:usb3="00000000" w:csb0="0000019F" w:csb1="00000000"/>
  </w:font>
  <w:font w:name="Open Sans Light">
    <w:panose1 w:val="020B0306030504020204"/>
    <w:charset w:val="00"/>
    <w:family w:val="auto"/>
    <w:pitch w:val="variable"/>
    <w:sig w:usb0="E00002EF" w:usb1="4000205B" w:usb2="00000028"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9E6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2CCEDB0"/>
    <w:lvl w:ilvl="0">
      <w:start w:val="1"/>
      <w:numFmt w:val="decimal"/>
      <w:lvlText w:val="%1."/>
      <w:lvlJc w:val="left"/>
      <w:pPr>
        <w:tabs>
          <w:tab w:val="num" w:pos="1800"/>
        </w:tabs>
        <w:ind w:left="1800" w:hanging="360"/>
      </w:pPr>
    </w:lvl>
  </w:abstractNum>
  <w:abstractNum w:abstractNumId="2">
    <w:nsid w:val="FFFFFF7D"/>
    <w:multiLevelType w:val="singleLevel"/>
    <w:tmpl w:val="45F05B3A"/>
    <w:lvl w:ilvl="0">
      <w:start w:val="1"/>
      <w:numFmt w:val="decimal"/>
      <w:lvlText w:val="%1."/>
      <w:lvlJc w:val="left"/>
      <w:pPr>
        <w:tabs>
          <w:tab w:val="num" w:pos="1440"/>
        </w:tabs>
        <w:ind w:left="1440" w:hanging="360"/>
      </w:pPr>
    </w:lvl>
  </w:abstractNum>
  <w:abstractNum w:abstractNumId="3">
    <w:nsid w:val="FFFFFF7E"/>
    <w:multiLevelType w:val="singleLevel"/>
    <w:tmpl w:val="5F803630"/>
    <w:lvl w:ilvl="0">
      <w:start w:val="1"/>
      <w:numFmt w:val="decimal"/>
      <w:lvlText w:val="%1."/>
      <w:lvlJc w:val="left"/>
      <w:pPr>
        <w:tabs>
          <w:tab w:val="num" w:pos="1080"/>
        </w:tabs>
        <w:ind w:left="1080" w:hanging="360"/>
      </w:pPr>
    </w:lvl>
  </w:abstractNum>
  <w:abstractNum w:abstractNumId="4">
    <w:nsid w:val="FFFFFF7F"/>
    <w:multiLevelType w:val="singleLevel"/>
    <w:tmpl w:val="6D1E6F1A"/>
    <w:lvl w:ilvl="0">
      <w:start w:val="1"/>
      <w:numFmt w:val="decimal"/>
      <w:lvlText w:val="%1."/>
      <w:lvlJc w:val="left"/>
      <w:pPr>
        <w:tabs>
          <w:tab w:val="num" w:pos="720"/>
        </w:tabs>
        <w:ind w:left="720" w:hanging="360"/>
      </w:pPr>
    </w:lvl>
  </w:abstractNum>
  <w:abstractNum w:abstractNumId="5">
    <w:nsid w:val="FFFFFF80"/>
    <w:multiLevelType w:val="singleLevel"/>
    <w:tmpl w:val="8DF21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DC45F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03C8D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D442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6CC9A4"/>
    <w:lvl w:ilvl="0">
      <w:start w:val="1"/>
      <w:numFmt w:val="decimal"/>
      <w:lvlText w:val="%1."/>
      <w:lvlJc w:val="left"/>
      <w:pPr>
        <w:tabs>
          <w:tab w:val="num" w:pos="360"/>
        </w:tabs>
        <w:ind w:left="360" w:hanging="360"/>
      </w:pPr>
    </w:lvl>
  </w:abstractNum>
  <w:abstractNum w:abstractNumId="10">
    <w:nsid w:val="FFFFFF89"/>
    <w:multiLevelType w:val="singleLevel"/>
    <w:tmpl w:val="54082E74"/>
    <w:lvl w:ilvl="0">
      <w:start w:val="1"/>
      <w:numFmt w:val="bullet"/>
      <w:lvlText w:val=""/>
      <w:lvlJc w:val="left"/>
      <w:pPr>
        <w:tabs>
          <w:tab w:val="num" w:pos="360"/>
        </w:tabs>
        <w:ind w:left="360" w:hanging="360"/>
      </w:pPr>
      <w:rPr>
        <w:rFonts w:ascii="Symbol" w:hAnsi="Symbol" w:hint="default"/>
      </w:rPr>
    </w:lvl>
  </w:abstractNum>
  <w:abstractNum w:abstractNumId="11">
    <w:nsid w:val="05AB201E"/>
    <w:multiLevelType w:val="hybridMultilevel"/>
    <w:tmpl w:val="CE70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E2780"/>
    <w:multiLevelType w:val="hybridMultilevel"/>
    <w:tmpl w:val="033E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D24E1C"/>
    <w:multiLevelType w:val="hybridMultilevel"/>
    <w:tmpl w:val="9994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066ED7"/>
    <w:multiLevelType w:val="hybridMultilevel"/>
    <w:tmpl w:val="DD90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D705A"/>
    <w:multiLevelType w:val="hybridMultilevel"/>
    <w:tmpl w:val="804C8062"/>
    <w:lvl w:ilvl="0" w:tplc="C8F4B98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4C2751"/>
    <w:multiLevelType w:val="hybridMultilevel"/>
    <w:tmpl w:val="FB76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619AB"/>
    <w:multiLevelType w:val="hybridMultilevel"/>
    <w:tmpl w:val="CF2E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9E470C"/>
    <w:multiLevelType w:val="hybridMultilevel"/>
    <w:tmpl w:val="AB04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3"/>
  </w:num>
  <w:num w:numId="17">
    <w:abstractNumId w:val="17"/>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FDC"/>
    <w:rsid w:val="0003260E"/>
    <w:rsid w:val="000503FA"/>
    <w:rsid w:val="000608E8"/>
    <w:rsid w:val="00065FE3"/>
    <w:rsid w:val="00066835"/>
    <w:rsid w:val="000B6923"/>
    <w:rsid w:val="000E468D"/>
    <w:rsid w:val="000E49E3"/>
    <w:rsid w:val="000F3C29"/>
    <w:rsid w:val="00102CE1"/>
    <w:rsid w:val="00114C4D"/>
    <w:rsid w:val="00161023"/>
    <w:rsid w:val="00164D45"/>
    <w:rsid w:val="001827AC"/>
    <w:rsid w:val="00191698"/>
    <w:rsid w:val="001B2C51"/>
    <w:rsid w:val="001C202D"/>
    <w:rsid w:val="001D7FDC"/>
    <w:rsid w:val="002109D0"/>
    <w:rsid w:val="002503E6"/>
    <w:rsid w:val="00260F75"/>
    <w:rsid w:val="002C08E0"/>
    <w:rsid w:val="002C4DCC"/>
    <w:rsid w:val="002C4E18"/>
    <w:rsid w:val="002C720F"/>
    <w:rsid w:val="002D3926"/>
    <w:rsid w:val="002D6954"/>
    <w:rsid w:val="00306D50"/>
    <w:rsid w:val="003346F1"/>
    <w:rsid w:val="00337C27"/>
    <w:rsid w:val="0035388C"/>
    <w:rsid w:val="003630E9"/>
    <w:rsid w:val="0037556B"/>
    <w:rsid w:val="003B7BA3"/>
    <w:rsid w:val="003C195F"/>
    <w:rsid w:val="003C4426"/>
    <w:rsid w:val="003F024F"/>
    <w:rsid w:val="00431EAB"/>
    <w:rsid w:val="004366C0"/>
    <w:rsid w:val="004717B1"/>
    <w:rsid w:val="0047447E"/>
    <w:rsid w:val="004F619F"/>
    <w:rsid w:val="00500BA0"/>
    <w:rsid w:val="00521526"/>
    <w:rsid w:val="0054323D"/>
    <w:rsid w:val="00563E61"/>
    <w:rsid w:val="005665FF"/>
    <w:rsid w:val="00581A9E"/>
    <w:rsid w:val="00584042"/>
    <w:rsid w:val="005871FA"/>
    <w:rsid w:val="005A2175"/>
    <w:rsid w:val="005A5915"/>
    <w:rsid w:val="005C557F"/>
    <w:rsid w:val="005D1F45"/>
    <w:rsid w:val="005D2012"/>
    <w:rsid w:val="006133BA"/>
    <w:rsid w:val="00626652"/>
    <w:rsid w:val="006531F3"/>
    <w:rsid w:val="006C4C99"/>
    <w:rsid w:val="006C4DBD"/>
    <w:rsid w:val="006E6AFF"/>
    <w:rsid w:val="00704148"/>
    <w:rsid w:val="007658DD"/>
    <w:rsid w:val="00775186"/>
    <w:rsid w:val="007753F6"/>
    <w:rsid w:val="00784B82"/>
    <w:rsid w:val="00787F5A"/>
    <w:rsid w:val="0079757E"/>
    <w:rsid w:val="007C4B5E"/>
    <w:rsid w:val="007C7218"/>
    <w:rsid w:val="007D6B5C"/>
    <w:rsid w:val="007D77D9"/>
    <w:rsid w:val="007E1316"/>
    <w:rsid w:val="007E3E6D"/>
    <w:rsid w:val="00802294"/>
    <w:rsid w:val="00804716"/>
    <w:rsid w:val="00804E31"/>
    <w:rsid w:val="008129AA"/>
    <w:rsid w:val="00813B9F"/>
    <w:rsid w:val="008738DD"/>
    <w:rsid w:val="00883DC6"/>
    <w:rsid w:val="00894D95"/>
    <w:rsid w:val="00897CBE"/>
    <w:rsid w:val="008A3120"/>
    <w:rsid w:val="008A7A46"/>
    <w:rsid w:val="008B65BD"/>
    <w:rsid w:val="008D68CE"/>
    <w:rsid w:val="008E7BD7"/>
    <w:rsid w:val="009027E3"/>
    <w:rsid w:val="00935AA5"/>
    <w:rsid w:val="009C4A5F"/>
    <w:rsid w:val="009D14C0"/>
    <w:rsid w:val="009F3497"/>
    <w:rsid w:val="00A17489"/>
    <w:rsid w:val="00AA521B"/>
    <w:rsid w:val="00AA5789"/>
    <w:rsid w:val="00AD230A"/>
    <w:rsid w:val="00AD6BF2"/>
    <w:rsid w:val="00AF3761"/>
    <w:rsid w:val="00AF523E"/>
    <w:rsid w:val="00B02895"/>
    <w:rsid w:val="00B02F18"/>
    <w:rsid w:val="00B06815"/>
    <w:rsid w:val="00B153E1"/>
    <w:rsid w:val="00B2564A"/>
    <w:rsid w:val="00B405BF"/>
    <w:rsid w:val="00B43456"/>
    <w:rsid w:val="00B710D3"/>
    <w:rsid w:val="00B81447"/>
    <w:rsid w:val="00BA2130"/>
    <w:rsid w:val="00C20CF9"/>
    <w:rsid w:val="00C4751B"/>
    <w:rsid w:val="00C60097"/>
    <w:rsid w:val="00C63A72"/>
    <w:rsid w:val="00C77ED4"/>
    <w:rsid w:val="00CA58CB"/>
    <w:rsid w:val="00CB3572"/>
    <w:rsid w:val="00D028D8"/>
    <w:rsid w:val="00D20134"/>
    <w:rsid w:val="00D74771"/>
    <w:rsid w:val="00D83FA8"/>
    <w:rsid w:val="00D96311"/>
    <w:rsid w:val="00DB4947"/>
    <w:rsid w:val="00DD4CBD"/>
    <w:rsid w:val="00DD66B7"/>
    <w:rsid w:val="00E43F48"/>
    <w:rsid w:val="00E56E86"/>
    <w:rsid w:val="00ED2A97"/>
    <w:rsid w:val="00F05BFA"/>
    <w:rsid w:val="00F128A5"/>
    <w:rsid w:val="00F62155"/>
    <w:rsid w:val="00F6535B"/>
    <w:rsid w:val="00F7281F"/>
    <w:rsid w:val="00F81519"/>
    <w:rsid w:val="00F92987"/>
    <w:rsid w:val="00FA60C2"/>
    <w:rsid w:val="00FC0EE7"/>
    <w:rsid w:val="00FC1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EC7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E6"/>
    <w:rPr>
      <w:rFonts w:ascii="Open Sans" w:hAnsi="Open Sans"/>
    </w:rPr>
  </w:style>
  <w:style w:type="paragraph" w:styleId="Heading1">
    <w:name w:val="heading 1"/>
    <w:basedOn w:val="Title"/>
    <w:next w:val="Normal"/>
    <w:link w:val="Heading1Char"/>
    <w:uiPriority w:val="9"/>
    <w:qFormat/>
    <w:rsid w:val="00CB3572"/>
    <w:pPr>
      <w:spacing w:before="360" w:line="192" w:lineRule="auto"/>
      <w:outlineLvl w:val="0"/>
    </w:pPr>
  </w:style>
  <w:style w:type="paragraph" w:styleId="Heading2">
    <w:name w:val="heading 2"/>
    <w:basedOn w:val="Normal"/>
    <w:next w:val="Normal"/>
    <w:link w:val="Heading2Char"/>
    <w:uiPriority w:val="9"/>
    <w:unhideWhenUsed/>
    <w:qFormat/>
    <w:rsid w:val="00065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65F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5F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5F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5F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5F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5F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5F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6531F3"/>
    <w:rPr>
      <w:rFonts w:ascii="Open Sans Light" w:hAnsi="Open Sans Light"/>
      <w:i/>
      <w:iCs/>
      <w:color w:val="808080" w:themeColor="text1" w:themeTint="7F"/>
      <w:sz w:val="20"/>
      <w:szCs w:val="20"/>
    </w:rPr>
  </w:style>
  <w:style w:type="paragraph" w:styleId="ListParagraph">
    <w:name w:val="List Paragraph"/>
    <w:basedOn w:val="Normal"/>
    <w:uiPriority w:val="34"/>
    <w:qFormat/>
    <w:rsid w:val="003346F1"/>
    <w:pPr>
      <w:numPr>
        <w:numId w:val="2"/>
      </w:numPr>
      <w:contextualSpacing/>
    </w:pPr>
    <w:rPr>
      <w:sz w:val="20"/>
      <w:szCs w:val="20"/>
    </w:rPr>
  </w:style>
  <w:style w:type="paragraph" w:styleId="Subtitle">
    <w:name w:val="Subtitle"/>
    <w:aliases w:val="Code"/>
    <w:basedOn w:val="Normal"/>
    <w:link w:val="SubtitleChar"/>
    <w:autoRedefine/>
    <w:uiPriority w:val="11"/>
    <w:qFormat/>
    <w:rsid w:val="00065FE3"/>
    <w:pPr>
      <w:numPr>
        <w:ilvl w:val="1"/>
      </w:numPr>
    </w:pPr>
    <w:rPr>
      <w:rFonts w:ascii="Courier" w:eastAsiaTheme="majorEastAsia" w:hAnsi="Courier" w:cstheme="majorBidi"/>
      <w:bCs/>
      <w:iCs/>
      <w:color w:val="1F497D" w:themeColor="text2"/>
      <w:spacing w:val="15"/>
      <w:sz w:val="18"/>
      <w:bdr w:val="none" w:sz="0" w:space="0" w:color="auto" w:frame="1"/>
    </w:rPr>
  </w:style>
  <w:style w:type="character" w:customStyle="1" w:styleId="SubtitleChar">
    <w:name w:val="Subtitle Char"/>
    <w:aliases w:val="Code Char"/>
    <w:basedOn w:val="DefaultParagraphFont"/>
    <w:link w:val="Subtitle"/>
    <w:uiPriority w:val="11"/>
    <w:rsid w:val="00065FE3"/>
    <w:rPr>
      <w:rFonts w:ascii="Courier" w:eastAsiaTheme="majorEastAsia" w:hAnsi="Courier" w:cstheme="majorBidi"/>
      <w:bCs/>
      <w:iCs/>
      <w:color w:val="1F497D" w:themeColor="text2"/>
      <w:spacing w:val="15"/>
      <w:sz w:val="18"/>
      <w:bdr w:val="none" w:sz="0" w:space="0" w:color="auto" w:frame="1"/>
    </w:rPr>
  </w:style>
  <w:style w:type="character" w:styleId="Hyperlink">
    <w:name w:val="Hyperlink"/>
    <w:basedOn w:val="DefaultParagraphFont"/>
    <w:uiPriority w:val="99"/>
    <w:unhideWhenUsed/>
    <w:rsid w:val="007753F6"/>
    <w:rPr>
      <w:rFonts w:ascii="Helvetica Neue" w:hAnsi="Helvetica Neue"/>
      <w:color w:val="0000FF" w:themeColor="hyperlink"/>
      <w:sz w:val="18"/>
      <w:u w:val="single"/>
    </w:rPr>
  </w:style>
  <w:style w:type="paragraph" w:customStyle="1" w:styleId="CodeBody">
    <w:name w:val="Code Body"/>
    <w:basedOn w:val="Subtitle"/>
    <w:autoRedefine/>
    <w:qFormat/>
    <w:rsid w:val="00065FE3"/>
  </w:style>
  <w:style w:type="character" w:customStyle="1" w:styleId="Heading1Char">
    <w:name w:val="Heading 1 Char"/>
    <w:basedOn w:val="DefaultParagraphFont"/>
    <w:link w:val="Heading1"/>
    <w:uiPriority w:val="9"/>
    <w:rsid w:val="00CB3572"/>
    <w:rPr>
      <w:rFonts w:ascii="Open Sans Light" w:eastAsiaTheme="majorEastAsia" w:hAnsi="Open Sans Light" w:cstheme="majorBidi"/>
      <w:color w:val="17365D" w:themeColor="text2" w:themeShade="BF"/>
      <w:spacing w:val="5"/>
      <w:kern w:val="28"/>
      <w:sz w:val="72"/>
      <w:szCs w:val="72"/>
    </w:rPr>
  </w:style>
  <w:style w:type="paragraph" w:styleId="TOCHeading">
    <w:name w:val="TOC Heading"/>
    <w:basedOn w:val="Heading1"/>
    <w:next w:val="Normal"/>
    <w:uiPriority w:val="39"/>
    <w:unhideWhenUsed/>
    <w:qFormat/>
    <w:rsid w:val="00065FE3"/>
    <w:pPr>
      <w:outlineLvl w:val="9"/>
    </w:pPr>
  </w:style>
  <w:style w:type="paragraph" w:styleId="BalloonText">
    <w:name w:val="Balloon Text"/>
    <w:basedOn w:val="Normal"/>
    <w:link w:val="BalloonTextChar"/>
    <w:uiPriority w:val="99"/>
    <w:semiHidden/>
    <w:unhideWhenUsed/>
    <w:rsid w:val="00065F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FE3"/>
    <w:rPr>
      <w:rFonts w:ascii="Lucida Grande" w:hAnsi="Lucida Grande" w:cs="Lucida Grande"/>
      <w:sz w:val="18"/>
      <w:szCs w:val="18"/>
    </w:rPr>
  </w:style>
  <w:style w:type="paragraph" w:styleId="TOC1">
    <w:name w:val="toc 1"/>
    <w:basedOn w:val="Normal"/>
    <w:next w:val="Normal"/>
    <w:autoRedefine/>
    <w:uiPriority w:val="39"/>
    <w:unhideWhenUsed/>
    <w:rsid w:val="00883DC6"/>
    <w:pPr>
      <w:tabs>
        <w:tab w:val="right" w:leader="dot" w:pos="8630"/>
      </w:tabs>
      <w:spacing w:before="120"/>
    </w:pPr>
    <w:rPr>
      <w:rFonts w:ascii="Open Sans Light" w:hAnsi="Open Sans Light"/>
      <w:noProof/>
      <w:sz w:val="20"/>
      <w:szCs w:val="20"/>
    </w:rPr>
  </w:style>
  <w:style w:type="paragraph" w:styleId="TOC2">
    <w:name w:val="toc 2"/>
    <w:basedOn w:val="Normal"/>
    <w:next w:val="Normal"/>
    <w:autoRedefine/>
    <w:uiPriority w:val="39"/>
    <w:unhideWhenUsed/>
    <w:rsid w:val="00883DC6"/>
    <w:pPr>
      <w:tabs>
        <w:tab w:val="right" w:leader="dot" w:pos="8630"/>
      </w:tabs>
      <w:ind w:left="240"/>
    </w:pPr>
    <w:rPr>
      <w:rFonts w:ascii="Open Sans Light" w:hAnsi="Open Sans Light"/>
      <w:noProof/>
      <w:sz w:val="20"/>
      <w:szCs w:val="20"/>
    </w:rPr>
  </w:style>
  <w:style w:type="paragraph" w:styleId="TOC3">
    <w:name w:val="toc 3"/>
    <w:basedOn w:val="Normal"/>
    <w:next w:val="Normal"/>
    <w:autoRedefine/>
    <w:uiPriority w:val="39"/>
    <w:semiHidden/>
    <w:unhideWhenUsed/>
    <w:rsid w:val="00065FE3"/>
    <w:pPr>
      <w:ind w:left="480"/>
    </w:pPr>
    <w:rPr>
      <w:sz w:val="22"/>
      <w:szCs w:val="22"/>
    </w:rPr>
  </w:style>
  <w:style w:type="paragraph" w:styleId="TOC4">
    <w:name w:val="toc 4"/>
    <w:basedOn w:val="Normal"/>
    <w:next w:val="Normal"/>
    <w:autoRedefine/>
    <w:uiPriority w:val="39"/>
    <w:semiHidden/>
    <w:unhideWhenUsed/>
    <w:rsid w:val="00065FE3"/>
    <w:pPr>
      <w:ind w:left="720"/>
    </w:pPr>
    <w:rPr>
      <w:sz w:val="20"/>
      <w:szCs w:val="20"/>
    </w:rPr>
  </w:style>
  <w:style w:type="paragraph" w:styleId="TOC5">
    <w:name w:val="toc 5"/>
    <w:basedOn w:val="Normal"/>
    <w:next w:val="Normal"/>
    <w:autoRedefine/>
    <w:uiPriority w:val="39"/>
    <w:semiHidden/>
    <w:unhideWhenUsed/>
    <w:rsid w:val="00065FE3"/>
    <w:pPr>
      <w:ind w:left="960"/>
    </w:pPr>
    <w:rPr>
      <w:sz w:val="20"/>
      <w:szCs w:val="20"/>
    </w:rPr>
  </w:style>
  <w:style w:type="paragraph" w:styleId="TOC6">
    <w:name w:val="toc 6"/>
    <w:basedOn w:val="Normal"/>
    <w:next w:val="Normal"/>
    <w:autoRedefine/>
    <w:uiPriority w:val="39"/>
    <w:semiHidden/>
    <w:unhideWhenUsed/>
    <w:rsid w:val="00065FE3"/>
    <w:pPr>
      <w:ind w:left="1200"/>
    </w:pPr>
    <w:rPr>
      <w:sz w:val="20"/>
      <w:szCs w:val="20"/>
    </w:rPr>
  </w:style>
  <w:style w:type="paragraph" w:styleId="TOC7">
    <w:name w:val="toc 7"/>
    <w:basedOn w:val="Normal"/>
    <w:next w:val="Normal"/>
    <w:autoRedefine/>
    <w:uiPriority w:val="39"/>
    <w:semiHidden/>
    <w:unhideWhenUsed/>
    <w:rsid w:val="00065FE3"/>
    <w:pPr>
      <w:ind w:left="1440"/>
    </w:pPr>
    <w:rPr>
      <w:sz w:val="20"/>
      <w:szCs w:val="20"/>
    </w:rPr>
  </w:style>
  <w:style w:type="paragraph" w:styleId="TOC8">
    <w:name w:val="toc 8"/>
    <w:basedOn w:val="Normal"/>
    <w:next w:val="Normal"/>
    <w:autoRedefine/>
    <w:uiPriority w:val="39"/>
    <w:semiHidden/>
    <w:unhideWhenUsed/>
    <w:rsid w:val="00065FE3"/>
    <w:pPr>
      <w:ind w:left="1680"/>
    </w:pPr>
    <w:rPr>
      <w:sz w:val="20"/>
      <w:szCs w:val="20"/>
    </w:rPr>
  </w:style>
  <w:style w:type="paragraph" w:styleId="TOC9">
    <w:name w:val="toc 9"/>
    <w:basedOn w:val="Normal"/>
    <w:next w:val="Normal"/>
    <w:autoRedefine/>
    <w:uiPriority w:val="39"/>
    <w:semiHidden/>
    <w:unhideWhenUsed/>
    <w:rsid w:val="00065FE3"/>
    <w:pPr>
      <w:ind w:left="1920"/>
    </w:pPr>
    <w:rPr>
      <w:sz w:val="20"/>
      <w:szCs w:val="20"/>
    </w:rPr>
  </w:style>
  <w:style w:type="character" w:customStyle="1" w:styleId="Heading2Char">
    <w:name w:val="Heading 2 Char"/>
    <w:basedOn w:val="DefaultParagraphFont"/>
    <w:link w:val="Heading2"/>
    <w:uiPriority w:val="9"/>
    <w:rsid w:val="00065F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65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5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5F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5F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5F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5F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5F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65FE3"/>
    <w:pPr>
      <w:spacing w:after="200"/>
    </w:pPr>
    <w:rPr>
      <w:b/>
      <w:bCs/>
      <w:color w:val="4F81BD" w:themeColor="accent1"/>
      <w:sz w:val="18"/>
      <w:szCs w:val="18"/>
    </w:rPr>
  </w:style>
  <w:style w:type="paragraph" w:styleId="Title">
    <w:name w:val="Title"/>
    <w:basedOn w:val="Normal"/>
    <w:next w:val="Normal"/>
    <w:link w:val="TitleChar"/>
    <w:uiPriority w:val="10"/>
    <w:qFormat/>
    <w:rsid w:val="00787F5A"/>
    <w:pPr>
      <w:pBdr>
        <w:bottom w:val="single" w:sz="8" w:space="4" w:color="4F81BD" w:themeColor="accent1"/>
      </w:pBdr>
      <w:spacing w:after="300"/>
      <w:contextualSpacing/>
    </w:pPr>
    <w:rPr>
      <w:rFonts w:ascii="Open Sans Light" w:eastAsiaTheme="majorEastAsia" w:hAnsi="Open Sans Light"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787F5A"/>
    <w:rPr>
      <w:rFonts w:ascii="Open Sans Light" w:eastAsiaTheme="majorEastAsia" w:hAnsi="Open Sans Light" w:cstheme="majorBidi"/>
      <w:color w:val="17365D" w:themeColor="text2" w:themeShade="BF"/>
      <w:spacing w:val="5"/>
      <w:kern w:val="28"/>
      <w:sz w:val="72"/>
      <w:szCs w:val="72"/>
    </w:rPr>
  </w:style>
  <w:style w:type="character" w:styleId="Strong">
    <w:name w:val="Strong"/>
    <w:basedOn w:val="DefaultParagraphFont"/>
    <w:uiPriority w:val="22"/>
    <w:qFormat/>
    <w:rsid w:val="00065FE3"/>
    <w:rPr>
      <w:b/>
      <w:bCs/>
    </w:rPr>
  </w:style>
  <w:style w:type="character" w:styleId="Emphasis">
    <w:name w:val="Emphasis"/>
    <w:basedOn w:val="DefaultParagraphFont"/>
    <w:uiPriority w:val="20"/>
    <w:qFormat/>
    <w:rsid w:val="00065FE3"/>
    <w:rPr>
      <w:i/>
      <w:iCs/>
    </w:rPr>
  </w:style>
  <w:style w:type="paragraph" w:styleId="NoSpacing">
    <w:name w:val="No Spacing"/>
    <w:link w:val="NoSpacingChar"/>
    <w:uiPriority w:val="1"/>
    <w:qFormat/>
    <w:rsid w:val="00065FE3"/>
  </w:style>
  <w:style w:type="character" w:customStyle="1" w:styleId="NoSpacingChar">
    <w:name w:val="No Spacing Char"/>
    <w:basedOn w:val="DefaultParagraphFont"/>
    <w:link w:val="NoSpacing"/>
    <w:uiPriority w:val="1"/>
    <w:rsid w:val="00065FE3"/>
  </w:style>
  <w:style w:type="paragraph" w:styleId="Quote">
    <w:name w:val="Quote"/>
    <w:basedOn w:val="Normal"/>
    <w:next w:val="Normal"/>
    <w:link w:val="QuoteChar"/>
    <w:uiPriority w:val="29"/>
    <w:qFormat/>
    <w:rsid w:val="00065FE3"/>
    <w:rPr>
      <w:i/>
      <w:iCs/>
      <w:color w:val="000000" w:themeColor="text1"/>
    </w:rPr>
  </w:style>
  <w:style w:type="character" w:customStyle="1" w:styleId="QuoteChar">
    <w:name w:val="Quote Char"/>
    <w:basedOn w:val="DefaultParagraphFont"/>
    <w:link w:val="Quote"/>
    <w:uiPriority w:val="29"/>
    <w:rsid w:val="00065FE3"/>
    <w:rPr>
      <w:i/>
      <w:iCs/>
      <w:color w:val="000000" w:themeColor="text1"/>
    </w:rPr>
  </w:style>
  <w:style w:type="paragraph" w:styleId="IntenseQuote">
    <w:name w:val="Intense Quote"/>
    <w:basedOn w:val="Normal"/>
    <w:next w:val="Normal"/>
    <w:link w:val="IntenseQuoteChar"/>
    <w:uiPriority w:val="30"/>
    <w:qFormat/>
    <w:rsid w:val="00065F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65FE3"/>
    <w:rPr>
      <w:b/>
      <w:bCs/>
      <w:i/>
      <w:iCs/>
      <w:color w:val="4F81BD" w:themeColor="accent1"/>
    </w:rPr>
  </w:style>
  <w:style w:type="character" w:styleId="IntenseEmphasis">
    <w:name w:val="Intense Emphasis"/>
    <w:basedOn w:val="DefaultParagraphFont"/>
    <w:uiPriority w:val="21"/>
    <w:qFormat/>
    <w:rsid w:val="00065FE3"/>
    <w:rPr>
      <w:b/>
      <w:bCs/>
      <w:i/>
      <w:iCs/>
      <w:color w:val="4F81BD" w:themeColor="accent1"/>
    </w:rPr>
  </w:style>
  <w:style w:type="character" w:styleId="SubtleReference">
    <w:name w:val="Subtle Reference"/>
    <w:basedOn w:val="DefaultParagraphFont"/>
    <w:uiPriority w:val="31"/>
    <w:qFormat/>
    <w:rsid w:val="00065FE3"/>
    <w:rPr>
      <w:smallCaps/>
      <w:color w:val="C0504D" w:themeColor="accent2"/>
      <w:u w:val="single"/>
    </w:rPr>
  </w:style>
  <w:style w:type="character" w:styleId="IntenseReference">
    <w:name w:val="Intense Reference"/>
    <w:basedOn w:val="DefaultParagraphFont"/>
    <w:uiPriority w:val="32"/>
    <w:qFormat/>
    <w:rsid w:val="00065FE3"/>
    <w:rPr>
      <w:b/>
      <w:bCs/>
      <w:smallCaps/>
      <w:color w:val="C0504D" w:themeColor="accent2"/>
      <w:spacing w:val="5"/>
      <w:u w:val="single"/>
    </w:rPr>
  </w:style>
  <w:style w:type="character" w:styleId="BookTitle">
    <w:name w:val="Book Title"/>
    <w:basedOn w:val="DefaultParagraphFont"/>
    <w:uiPriority w:val="33"/>
    <w:qFormat/>
    <w:rsid w:val="00065FE3"/>
    <w:rPr>
      <w:b/>
      <w:bCs/>
      <w:smallCaps/>
      <w:spacing w:val="5"/>
    </w:rPr>
  </w:style>
  <w:style w:type="paragraph" w:customStyle="1" w:styleId="PersonalName">
    <w:name w:val="Personal Name"/>
    <w:basedOn w:val="Title"/>
    <w:rsid w:val="00065FE3"/>
    <w:rPr>
      <w:b/>
      <w:caps/>
      <w:color w:val="000000"/>
      <w:sz w:val="28"/>
      <w:szCs w:val="28"/>
    </w:rPr>
  </w:style>
  <w:style w:type="paragraph" w:customStyle="1" w:styleId="Captionforheading">
    <w:name w:val="Caption for heading"/>
    <w:autoRedefine/>
    <w:qFormat/>
    <w:rsid w:val="00337C27"/>
    <w:pPr>
      <w:spacing w:after="240"/>
    </w:pPr>
    <w:rPr>
      <w:rFonts w:ascii="Open Sans Light" w:eastAsiaTheme="majorEastAsia" w:hAnsi="Open Sans Light" w:cstheme="majorBidi"/>
      <w:bCs/>
      <w:iCs/>
      <w:color w:val="1F497D" w:themeColor="text2"/>
      <w:spacing w:val="15"/>
      <w:sz w:val="18"/>
      <w:bdr w:val="none" w:sz="0" w:space="0" w:color="auto" w:frame="1"/>
    </w:rPr>
  </w:style>
  <w:style w:type="character" w:styleId="HTMLCode">
    <w:name w:val="HTML Code"/>
    <w:basedOn w:val="DefaultParagraphFont"/>
    <w:uiPriority w:val="99"/>
    <w:unhideWhenUsed/>
    <w:rsid w:val="003346F1"/>
    <w:rPr>
      <w:rFonts w:ascii="Courier" w:hAnsi="Courier"/>
      <w:sz w:val="20"/>
      <w:szCs w:val="20"/>
    </w:rPr>
  </w:style>
  <w:style w:type="paragraph" w:customStyle="1" w:styleId="CodeComment">
    <w:name w:val="Code Comment"/>
    <w:basedOn w:val="CodeBody"/>
    <w:next w:val="CodeBody"/>
    <w:autoRedefine/>
    <w:qFormat/>
    <w:rsid w:val="00883DC6"/>
    <w:rPr>
      <w:color w:val="808080" w:themeColor="background1" w:themeShade="80"/>
      <w:sz w:val="20"/>
    </w:rPr>
  </w:style>
  <w:style w:type="paragraph" w:styleId="HTMLPreformatted">
    <w:name w:val="HTML Preformatted"/>
    <w:basedOn w:val="Normal"/>
    <w:link w:val="HTMLPreformattedChar"/>
    <w:uiPriority w:val="99"/>
    <w:semiHidden/>
    <w:unhideWhenUsed/>
    <w:rsid w:val="005A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A5915"/>
    <w:rPr>
      <w:rFonts w:ascii="Courier" w:hAnsi="Courier" w:cs="Courier"/>
      <w:sz w:val="20"/>
      <w:szCs w:val="20"/>
    </w:rPr>
  </w:style>
  <w:style w:type="character" w:customStyle="1" w:styleId="nt">
    <w:name w:val="nt"/>
    <w:basedOn w:val="DefaultParagraphFont"/>
    <w:rsid w:val="005A5915"/>
  </w:style>
  <w:style w:type="character" w:customStyle="1" w:styleId="na">
    <w:name w:val="na"/>
    <w:basedOn w:val="DefaultParagraphFont"/>
    <w:rsid w:val="005A5915"/>
  </w:style>
  <w:style w:type="character" w:customStyle="1" w:styleId="s">
    <w:name w:val="s"/>
    <w:basedOn w:val="DefaultParagraphFont"/>
    <w:rsid w:val="005A5915"/>
  </w:style>
  <w:style w:type="character" w:styleId="FollowedHyperlink">
    <w:name w:val="FollowedHyperlink"/>
    <w:basedOn w:val="DefaultParagraphFont"/>
    <w:uiPriority w:val="99"/>
    <w:semiHidden/>
    <w:unhideWhenUsed/>
    <w:rsid w:val="007D7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8201">
      <w:bodyDiv w:val="1"/>
      <w:marLeft w:val="0"/>
      <w:marRight w:val="0"/>
      <w:marTop w:val="0"/>
      <w:marBottom w:val="0"/>
      <w:divBdr>
        <w:top w:val="none" w:sz="0" w:space="0" w:color="auto"/>
        <w:left w:val="none" w:sz="0" w:space="0" w:color="auto"/>
        <w:bottom w:val="none" w:sz="0" w:space="0" w:color="auto"/>
        <w:right w:val="none" w:sz="0" w:space="0" w:color="auto"/>
      </w:divBdr>
      <w:divsChild>
        <w:div w:id="1835677764">
          <w:marLeft w:val="0"/>
          <w:marRight w:val="0"/>
          <w:marTop w:val="0"/>
          <w:marBottom w:val="0"/>
          <w:divBdr>
            <w:top w:val="none" w:sz="0" w:space="0" w:color="auto"/>
            <w:left w:val="none" w:sz="0" w:space="0" w:color="auto"/>
            <w:bottom w:val="none" w:sz="0" w:space="0" w:color="auto"/>
            <w:right w:val="none" w:sz="0" w:space="0" w:color="auto"/>
          </w:divBdr>
        </w:div>
        <w:div w:id="758868751">
          <w:marLeft w:val="0"/>
          <w:marRight w:val="0"/>
          <w:marTop w:val="0"/>
          <w:marBottom w:val="0"/>
          <w:divBdr>
            <w:top w:val="none" w:sz="0" w:space="0" w:color="auto"/>
            <w:left w:val="none" w:sz="0" w:space="0" w:color="auto"/>
            <w:bottom w:val="none" w:sz="0" w:space="0" w:color="auto"/>
            <w:right w:val="none" w:sz="0" w:space="0" w:color="auto"/>
          </w:divBdr>
        </w:div>
        <w:div w:id="1400715974">
          <w:marLeft w:val="0"/>
          <w:marRight w:val="0"/>
          <w:marTop w:val="0"/>
          <w:marBottom w:val="0"/>
          <w:divBdr>
            <w:top w:val="none" w:sz="0" w:space="0" w:color="auto"/>
            <w:left w:val="none" w:sz="0" w:space="0" w:color="auto"/>
            <w:bottom w:val="none" w:sz="0" w:space="0" w:color="auto"/>
            <w:right w:val="none" w:sz="0" w:space="0" w:color="auto"/>
          </w:divBdr>
        </w:div>
        <w:div w:id="1690906376">
          <w:marLeft w:val="0"/>
          <w:marRight w:val="0"/>
          <w:marTop w:val="0"/>
          <w:marBottom w:val="0"/>
          <w:divBdr>
            <w:top w:val="none" w:sz="0" w:space="0" w:color="auto"/>
            <w:left w:val="none" w:sz="0" w:space="0" w:color="auto"/>
            <w:bottom w:val="none" w:sz="0" w:space="0" w:color="auto"/>
            <w:right w:val="none" w:sz="0" w:space="0" w:color="auto"/>
          </w:divBdr>
        </w:div>
        <w:div w:id="1496065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abookapart.com/products/mobile-first" TargetMode="External"/><Relationship Id="rId14" Type="http://schemas.openxmlformats.org/officeDocument/2006/relationships/hyperlink" Target="http://paulirish.com/2008/conditional-stylesheets-vs-css-hacks-answer-neither/" TargetMode="External"/><Relationship Id="rId15" Type="http://schemas.openxmlformats.org/officeDocument/2006/relationships/hyperlink" Target="http://modernizr.com/" TargetMode="External"/><Relationship Id="rId16" Type="http://schemas.openxmlformats.org/officeDocument/2006/relationships/hyperlink" Target="https://github.com/h5bp/html5-boilerplate/blob/v4.0.2/doc/html.md#modernizr" TargetMode="External"/><Relationship Id="rId17" Type="http://schemas.openxmlformats.org/officeDocument/2006/relationships/hyperlink" Target="http://modernizr.com/" TargetMode="External"/><Relationship Id="rId18" Type="http://schemas.openxmlformats.org/officeDocument/2006/relationships/hyperlink" Target="https://github.com/h5bp/html5-boilerplate/blob/v4.0.2/doc/html.md#the-no-js-class" TargetMode="External"/><Relationship Id="rId19" Type="http://schemas.openxmlformats.org/officeDocument/2006/relationships/hyperlink" Target="https://github.com/h5bp/html5-boilerplate/blob/v4.0.2/doc/html.md#modernizr" TargetMode="External"/><Relationship Id="rId50" Type="http://schemas.openxmlformats.org/officeDocument/2006/relationships/hyperlink" Target="http://css-tricks.com/search-results/?q=responsive" TargetMode="External"/><Relationship Id="rId51" Type="http://schemas.openxmlformats.org/officeDocument/2006/relationships/hyperlink" Target="http://css-tricks.com/search-results/?q=mobile+web"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s://developers.google.com/speed/pagespeed/" TargetMode="External"/><Relationship Id="rId41" Type="http://schemas.openxmlformats.org/officeDocument/2006/relationships/hyperlink" Target="http://yslow.org/" TargetMode="External"/><Relationship Id="rId42" Type="http://schemas.openxmlformats.org/officeDocument/2006/relationships/hyperlink" Target="http://getfirebug.com/" TargetMode="External"/><Relationship Id="rId43" Type="http://schemas.openxmlformats.org/officeDocument/2006/relationships/hyperlink" Target="http://msdn.microsoft.com/en-us/library/ie/gg589507(v=vs.85).aspx" TargetMode="External"/><Relationship Id="rId44" Type="http://schemas.openxmlformats.org/officeDocument/2006/relationships/hyperlink" Target="http://html5boilerplate.com/" TargetMode="External"/><Relationship Id="rId45" Type="http://schemas.openxmlformats.org/officeDocument/2006/relationships/hyperlink" Target="http://html5boilerplate.com/html5boilerplate.com/dist/mobile/" TargetMode="External"/><Relationship Id="rId46" Type="http://schemas.openxmlformats.org/officeDocument/2006/relationships/hyperlink" Target="https://developers.google.com/speed/" TargetMode="External"/><Relationship Id="rId47" Type="http://schemas.openxmlformats.org/officeDocument/2006/relationships/hyperlink" Target="https://developers.google.com/speed/docs/best-practices/rules_intro" TargetMode="External"/><Relationship Id="rId48" Type="http://schemas.openxmlformats.org/officeDocument/2006/relationships/hyperlink" Target="http://barkingiguana.com/2009/12/04/simulating-slow-or-laggy-network-connections-in-os-x/" TargetMode="External"/><Relationship Id="rId49" Type="http://schemas.openxmlformats.org/officeDocument/2006/relationships/hyperlink" Target="http://moderniz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ss-tricks.com/video-screencasts/102-braindump-on-responsive-web-design/" TargetMode="External"/><Relationship Id="rId8" Type="http://schemas.openxmlformats.org/officeDocument/2006/relationships/hyperlink" Target="http://uxdesign.smashingmagazine.com/2012/01/17/designing-well-tempered-web/" TargetMode="External"/><Relationship Id="rId9" Type="http://schemas.openxmlformats.org/officeDocument/2006/relationships/hyperlink" Target="http://mobile.smashingmagazine.com/2011/07/22/responsive-web-design-techniques-tools-and-design-strategies/" TargetMode="External"/><Relationship Id="rId30" Type="http://schemas.openxmlformats.org/officeDocument/2006/relationships/hyperlink" Target="https://github.com/h5bp/html5-boilerplate/blob/v4.0.2/doc/html.md#google-cdn-for-jquery" TargetMode="External"/><Relationship Id="rId31" Type="http://schemas.openxmlformats.org/officeDocument/2006/relationships/hyperlink" Target="https://github.com/h5bp/html5-boilerplate/blob/v4.0.2/doc/html.md#google-analytics-tracking-code" TargetMode="External"/><Relationship Id="rId32" Type="http://schemas.openxmlformats.org/officeDocument/2006/relationships/hyperlink" Target="http://developer.yahoo.com/performance/rules.html#js_bottom" TargetMode="External"/><Relationship Id="rId33" Type="http://schemas.openxmlformats.org/officeDocument/2006/relationships/hyperlink" Target="http://paulirish.com/2009/avoiding-the-fouc-v3/" TargetMode="External"/><Relationship Id="rId34" Type="http://schemas.openxmlformats.org/officeDocument/2006/relationships/hyperlink" Target="http://developer.yahoo.com/performance/rules.html#under25" TargetMode="External"/><Relationship Id="rId35" Type="http://schemas.openxmlformats.org/officeDocument/2006/relationships/hyperlink" Target="http://yuiblog.com/blog/2008/02/06/iphone-cacheability/" TargetMode="External"/><Relationship Id="rId36" Type="http://schemas.openxmlformats.org/officeDocument/2006/relationships/hyperlink" Target="https://developers.google.com/speed/docs/best-practices/caching" TargetMode="External"/><Relationship Id="rId37" Type="http://schemas.openxmlformats.org/officeDocument/2006/relationships/hyperlink" Target="http://developer.yahoo.com/performance/rules.html#gzip" TargetMode="External"/><Relationship Id="rId38" Type="http://schemas.openxmlformats.org/officeDocument/2006/relationships/hyperlink" Target="http://developer.yahoo.com/performance/rules.html#cookie_free" TargetMode="External"/><Relationship Id="rId39" Type="http://schemas.openxmlformats.org/officeDocument/2006/relationships/hyperlink" Target="https://developers.google.com/chrome-developer-tools/" TargetMode="External"/><Relationship Id="rId20" Type="http://schemas.openxmlformats.org/officeDocument/2006/relationships/hyperlink" Target="https://github.com/h5bp/html5-boilerplate/blob/v4.0.2/doc/html.md#x-ua-compatible" TargetMode="External"/><Relationship Id="rId21" Type="http://schemas.openxmlformats.org/officeDocument/2006/relationships/hyperlink" Target="https://github.com/h5bp/html5-boilerplate/blob/v4.0.2/doc/html.md#google-chrome-frame" TargetMode="External"/><Relationship Id="rId22" Type="http://schemas.openxmlformats.org/officeDocument/2006/relationships/hyperlink" Target="https://github.com/h5bp/html5-boilerplate/blob/v4.0.2/doc/html.md#favicons-and-touch-icons" TargetMode="External"/><Relationship Id="rId23" Type="http://schemas.openxmlformats.org/officeDocument/2006/relationships/hyperlink" Target="https://github.com/h5bp/mobile-boilerplate/blob/master/index.html" TargetMode="External"/><Relationship Id="rId24" Type="http://schemas.openxmlformats.org/officeDocument/2006/relationships/hyperlink" Target="https://github.com/h5bp/html5-boilerplate/blob/v4.0.2/doc/html.md#mobile-viewport" TargetMode="External"/><Relationship Id="rId25" Type="http://schemas.openxmlformats.org/officeDocument/2006/relationships/hyperlink" Target="http://www.html5rocks.com/en/tutorials/appcache/beginner/" TargetMode="External"/><Relationship Id="rId26" Type="http://schemas.openxmlformats.org/officeDocument/2006/relationships/hyperlink" Target="http://incident57.com/codekit/" TargetMode="External"/><Relationship Id="rId27" Type="http://schemas.openxmlformats.org/officeDocument/2006/relationships/hyperlink" Target="https://github.com/mishoo/UglifyJS" TargetMode="External"/><Relationship Id="rId28" Type="http://schemas.openxmlformats.org/officeDocument/2006/relationships/hyperlink" Target="https://developers.google.com/closure/compiler/%5D" TargetMode="External"/><Relationship Id="rId29" Type="http://schemas.openxmlformats.org/officeDocument/2006/relationships/hyperlink" Target="http://css-tricks.com/data-uris/" TargetMode="External"/><Relationship Id="rId10" Type="http://schemas.openxmlformats.org/officeDocument/2006/relationships/hyperlink" Target="http://www.slideshare.net/vitalyfriedman/responsive-web-design-clever-tips-and-techniques#btnNext" TargetMode="External"/><Relationship Id="rId11" Type="http://schemas.openxmlformats.org/officeDocument/2006/relationships/hyperlink" Target="http://mobile.smashingmagazine.com/" TargetMode="External"/><Relationship Id="rId12" Type="http://schemas.openxmlformats.org/officeDocument/2006/relationships/hyperlink" Target="http://www.alistapart.com/articles/responsive-web-desig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kabone:Library:Application%20Support:Microsoft:Office:User%20Templates:My%20Templates:Documenta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BF812-0621-B34F-9A4A-7D72217FE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DocumentationTemplate.dotx</Template>
  <TotalTime>328</TotalTime>
  <Pages>15</Pages>
  <Words>3637</Words>
  <Characters>20732</Characters>
  <Application>Microsoft Macintosh Word</Application>
  <DocSecurity>0</DocSecurity>
  <Lines>172</Lines>
  <Paragraphs>48</Paragraphs>
  <ScaleCrop>false</ScaleCrop>
  <Company/>
  <LinksUpToDate>false</LinksUpToDate>
  <CharactersWithSpaces>24321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Jakob</dc:creator>
  <cp:keywords/>
  <dc:description/>
  <cp:lastModifiedBy>Anderson, Jakob</cp:lastModifiedBy>
  <cp:revision>103</cp:revision>
  <dcterms:created xsi:type="dcterms:W3CDTF">2012-12-13T21:38:00Z</dcterms:created>
  <dcterms:modified xsi:type="dcterms:W3CDTF">2012-12-18T16:14:00Z</dcterms:modified>
</cp:coreProperties>
</file>